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-Git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4912"/>
        <w:gridCol w:w="4834"/>
      </w:tblGrid>
      <w:tr w:rsidR="00065BB9" w:rsidRPr="002A5155" w14:paraId="64D36EF5" w14:textId="77777777" w:rsidTr="00090038">
        <w:tc>
          <w:tcPr>
            <w:tcW w:w="5035" w:type="dxa"/>
          </w:tcPr>
          <w:bookmarkStart w:id="0" w:name="_GoBack" w:displacedByCustomXml="next"/>
          <w:bookmarkEnd w:id="0" w:displacedByCustomXml="next"/>
          <w:sdt>
            <w:sdtPr>
              <w:alias w:val="Angiv firmanavn:"/>
              <w:tag w:val="Angiv virksomhedsnavn:"/>
              <w:id w:val="260022081"/>
              <w:placeholder>
                <w:docPart w:val="098A2245F7E6484B8EBC86461A60C396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appearance w15:val="hidden"/>
              <w:text/>
            </w:sdtPr>
            <w:sdtEndPr/>
            <w:sdtContent>
              <w:p w14:paraId="49BA3902" w14:textId="77777777" w:rsidR="00065BB9" w:rsidRPr="002A5155" w:rsidRDefault="002B305F" w:rsidP="00065BB9">
                <w:pPr>
                  <w:pStyle w:val="Firmanavn"/>
                </w:pPr>
                <w:r>
                  <w:t>ZAP Beach Camping</w:t>
                </w:r>
              </w:p>
            </w:sdtContent>
          </w:sdt>
          <w:p w14:paraId="0829D0A1" w14:textId="1BE9A7A4" w:rsidR="00065BB9" w:rsidRPr="002A5155" w:rsidRDefault="00266741" w:rsidP="00065BB9">
            <w:pPr>
              <w:pStyle w:val="Overskrift3"/>
            </w:pPr>
            <w:r w:rsidRPr="00BC69B9">
              <w:rPr>
                <w:noProof/>
                <w:lang w:eastAsia="da-DK"/>
              </w:rPr>
              <w:drawing>
                <wp:anchor distT="0" distB="0" distL="114300" distR="114300" simplePos="0" relativeHeight="251658240" behindDoc="0" locked="0" layoutInCell="1" allowOverlap="1" wp14:anchorId="39ED6937" wp14:editId="6482252F">
                  <wp:simplePos x="0" y="0"/>
                  <wp:positionH relativeFrom="column">
                    <wp:posOffset>2181860</wp:posOffset>
                  </wp:positionH>
                  <wp:positionV relativeFrom="paragraph">
                    <wp:posOffset>-1322467</wp:posOffset>
                  </wp:positionV>
                  <wp:extent cx="1684557" cy="1645920"/>
                  <wp:effectExtent l="0" t="0" r="0" b="0"/>
                  <wp:wrapNone/>
                  <wp:docPr id="1" name="Billede 1" descr="C:\Users\rasm481k\source\repos\H2-ZAPBeachCamping\ZAPBeachCampingASP\Images\ZAP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asm481k\source\repos\H2-ZAPBeachCamping\ZAPBeachCampingASP\Images\ZAP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557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B305F">
              <w:t>En uforglemmelig tur</w:t>
            </w:r>
          </w:p>
          <w:p w14:paraId="47356E3B" w14:textId="77777777" w:rsidR="00065BB9" w:rsidRPr="00266741" w:rsidRDefault="002B305F" w:rsidP="00065BB9">
            <w:r w:rsidRPr="00266741">
              <w:t>Camping vej 1</w:t>
            </w:r>
          </w:p>
          <w:p w14:paraId="67D29AAF" w14:textId="77777777" w:rsidR="00065BB9" w:rsidRPr="00266741" w:rsidRDefault="002B305F" w:rsidP="00065BB9">
            <w:r w:rsidRPr="00266741">
              <w:t>Midtjylland</w:t>
            </w:r>
          </w:p>
          <w:p w14:paraId="15850FD5" w14:textId="77777777" w:rsidR="002B305F" w:rsidRDefault="0006302A" w:rsidP="002B305F">
            <w:pPr>
              <w:rPr>
                <w:lang w:bidi="da-DK"/>
              </w:rPr>
            </w:pPr>
            <w:sdt>
              <w:sdtPr>
                <w:alias w:val="Telefonnummer:"/>
                <w:tag w:val="Telefon:"/>
                <w:id w:val="-1773844878"/>
                <w:placeholder>
                  <w:docPart w:val="EA62040A3FB14172B874E41FAB0913F5"/>
                </w:placeholder>
                <w:temporary/>
                <w:showingPlcHdr/>
                <w15:appearance w15:val="hidden"/>
              </w:sdtPr>
              <w:sdtEndPr/>
              <w:sdtContent>
                <w:r w:rsidR="00065BB9" w:rsidRPr="002B305F">
                  <w:rPr>
                    <w:lang w:bidi="da-DK"/>
                  </w:rPr>
                  <w:t>Telefonnummer</w:t>
                </w:r>
              </w:sdtContent>
            </w:sdt>
            <w:r w:rsidR="00D0610E" w:rsidRPr="002B305F">
              <w:rPr>
                <w:lang w:bidi="da-DK"/>
              </w:rPr>
              <w:t xml:space="preserve">: </w:t>
            </w:r>
            <w:r w:rsidR="002B305F">
              <w:t>12 23 45 56</w:t>
            </w:r>
            <w:r w:rsidR="00D0610E" w:rsidRPr="002B305F">
              <w:rPr>
                <w:lang w:bidi="da-DK"/>
              </w:rPr>
              <w:t xml:space="preserve"> </w:t>
            </w:r>
          </w:p>
          <w:p w14:paraId="2CBD1334" w14:textId="77777777" w:rsidR="00065BB9" w:rsidRPr="00266741" w:rsidRDefault="002B305F" w:rsidP="002B305F">
            <w:r w:rsidRPr="00266741">
              <w:t>E-mail</w:t>
            </w:r>
            <w:r w:rsidR="00D0610E" w:rsidRPr="00266741">
              <w:rPr>
                <w:lang w:bidi="da-DK"/>
              </w:rPr>
              <w:t xml:space="preserve">: </w:t>
            </w:r>
            <w:r w:rsidRPr="00266741">
              <w:t>ZAPBeachCamping@gmail.com</w:t>
            </w:r>
          </w:p>
        </w:tc>
        <w:tc>
          <w:tcPr>
            <w:tcW w:w="5035" w:type="dxa"/>
          </w:tcPr>
          <w:p w14:paraId="6C968DE6" w14:textId="77777777" w:rsidR="00065BB9" w:rsidRPr="002A5155" w:rsidRDefault="00BC69B9" w:rsidP="00065BB9">
            <w:pPr>
              <w:pStyle w:val="Overskrift1"/>
            </w:pPr>
            <w:r w:rsidRPr="00BC69B9">
              <w:t xml:space="preserve"> </w:t>
            </w:r>
            <w:sdt>
              <w:sdtPr>
                <w:alias w:val="Faktura:"/>
                <w:tag w:val="Faktura:"/>
                <w:id w:val="-1343387799"/>
                <w:placeholder>
                  <w:docPart w:val="56DA9DA8077D47F49BEC6DAF0D2C67F7"/>
                </w:placeholder>
                <w:temporary/>
                <w:showingPlcHdr/>
                <w15:appearance w15:val="hidden"/>
              </w:sdtPr>
              <w:sdtEndPr/>
              <w:sdtContent>
                <w:r w:rsidR="00065BB9" w:rsidRPr="005C4292">
                  <w:rPr>
                    <w:color w:val="auto"/>
                    <w:lang w:bidi="da-DK"/>
                  </w:rPr>
                  <w:t>FAKTURA</w:t>
                </w:r>
              </w:sdtContent>
            </w:sdt>
          </w:p>
          <w:p w14:paraId="66CEB2DA" w14:textId="6DB3FA88" w:rsidR="00065BB9" w:rsidRPr="002A5155" w:rsidRDefault="0006302A" w:rsidP="005C4292">
            <w:pPr>
              <w:pStyle w:val="Belb"/>
            </w:pPr>
            <w:sdt>
              <w:sdtPr>
                <w:alias w:val="Faktura:"/>
                <w:tag w:val="Faktura:"/>
                <w:id w:val="-137807521"/>
                <w:placeholder>
                  <w:docPart w:val="9840237D7D994DEDB89419987DA022A8"/>
                </w:placeholder>
                <w15:appearance w15:val="hidden"/>
              </w:sdtPr>
              <w:sdtEndPr/>
              <w:sdtContent>
                <w:r w:rsidR="005C4292">
                  <w:t xml:space="preserve">Fakturanummer </w:t>
                </w:r>
              </w:sdtContent>
            </w:sdt>
            <w:r>
              <w:t>00000002</w:t>
            </w:r>
          </w:p>
          <w:p w14:paraId="22B0509B" w14:textId="7160C6DE" w:rsidR="002B305F" w:rsidRDefault="002B305F" w:rsidP="002B305F">
            <w:pPr>
              <w:pStyle w:val="Belb"/>
            </w:pPr>
            <w:r>
              <w:t>Ankomst</w:t>
            </w:r>
            <w:r w:rsidR="00065BB9" w:rsidRPr="002A5155">
              <w:rPr>
                <w:lang w:bidi="da-DK"/>
              </w:rPr>
              <w:t xml:space="preserve"> </w:t>
            </w:r>
            <w:r w:rsidR="0006302A">
              <w:rPr>
                <w:lang w:bidi="da-DK"/>
              </w:rPr>
              <w:t>21/06/2021</w:t>
            </w:r>
          </w:p>
          <w:p w14:paraId="61110400" w14:textId="0674F29B" w:rsidR="002B305F" w:rsidRPr="002A5155" w:rsidRDefault="002B305F" w:rsidP="002B305F">
            <w:pPr>
              <w:pStyle w:val="Belb"/>
            </w:pPr>
            <w:r>
              <w:t>Afrejse</w:t>
            </w:r>
            <w:r w:rsidRPr="002A5155">
              <w:rPr>
                <w:lang w:bidi="da-DK"/>
              </w:rPr>
              <w:t xml:space="preserve"> </w:t>
            </w:r>
            <w:r w:rsidR="0006302A">
              <w:t>22/06/2021</w:t>
            </w:r>
          </w:p>
        </w:tc>
      </w:tr>
      <w:tr w:rsidR="00D60631" w:rsidRPr="002F05D4" w14:paraId="47DB790E" w14:textId="77777777" w:rsidTr="00090038">
        <w:tc>
          <w:tcPr>
            <w:tcW w:w="5035" w:type="dxa"/>
            <w:tcMar>
              <w:bottom w:w="720" w:type="dxa"/>
            </w:tcMar>
          </w:tcPr>
          <w:p w14:paraId="1E54899E" w14:textId="68CE5F69" w:rsidR="00D60631" w:rsidRPr="0093085E" w:rsidRDefault="0006302A" w:rsidP="00D60631">
            <w:pPr>
              <w:pStyle w:val="Overskrift2"/>
              <w:rPr>
                <w:lang w:val="en-US"/>
              </w:rPr>
            </w:pPr>
            <w:sdt>
              <w:sdtPr>
                <w:alias w:val="Til:"/>
                <w:tag w:val="Til:"/>
                <w:id w:val="143782713"/>
                <w:placeholder>
                  <w:docPart w:val="738A80BA0AE6426990CAD632245583F8"/>
                </w:placeholder>
                <w:temporary/>
                <w:showingPlcHdr/>
                <w15:appearance w15:val="hidden"/>
              </w:sdtPr>
              <w:sdtEndPr/>
              <w:sdtContent>
                <w:r w:rsidR="00D60631" w:rsidRPr="0093085E">
                  <w:rPr>
                    <w:lang w:val="en-US" w:bidi="da-DK"/>
                  </w:rPr>
                  <w:t>Til:</w:t>
                </w:r>
              </w:sdtContent>
            </w:sdt>
          </w:p>
          <w:p w14:paraId="502F3B00" w14:textId="5F42E609" w:rsidR="00266741" w:rsidRPr="00266741" w:rsidRDefault="0006302A" w:rsidP="0093085E">
            <w:pPr>
              <w:pStyle w:val="Belb"/>
              <w:jc w:val="left"/>
              <w:rPr>
                <w:lang w:val="en-US"/>
              </w:rPr>
            </w:pPr>
            <w:r>
              <w:rPr>
                <w:lang w:val="en-US"/>
              </w:rPr>
              <w:t>Rasmus Kristensen</w:t>
            </w:r>
            <w:r w:rsidR="00266741">
              <w:rPr>
                <w:lang w:val="en-US"/>
              </w:rPr>
              <w:t xml:space="preserve">  </w:t>
            </w:r>
          </w:p>
          <w:p w14:paraId="2C30395B" w14:textId="54B2BA3F" w:rsidR="002B305F" w:rsidRPr="002B305F" w:rsidRDefault="0006302A" w:rsidP="002B305F">
            <w:pPr>
              <w:rPr>
                <w:lang w:val="en-US"/>
              </w:rPr>
            </w:pPr>
            <w:r>
              <w:rPr>
                <w:lang w:val="en-US"/>
              </w:rPr>
              <w:t>asdkln</w:t>
            </w:r>
            <w:r w:rsidR="00F95A8B">
              <w:rPr>
                <w:lang w:val="en-US"/>
              </w:rPr>
              <w:t xml:space="preserve">  </w:t>
            </w:r>
          </w:p>
          <w:p w14:paraId="5115326C" w14:textId="7DD1DB7C" w:rsidR="00AA79A8" w:rsidRDefault="0006302A" w:rsidP="002B305F">
            <w:pPr>
              <w:rPr>
                <w:lang w:val="en-US"/>
              </w:rPr>
            </w:pPr>
            <w:r>
              <w:rPr>
                <w:lang w:val="en-US"/>
              </w:rPr>
              <w:t>alkdsna</w:t>
            </w:r>
            <w:r w:rsidR="00AA79A8">
              <w:rPr>
                <w:lang w:val="en-US"/>
              </w:rPr>
              <w:t xml:space="preserve"> </w:t>
            </w:r>
            <w:r w:rsidR="00F95A8B">
              <w:rPr>
                <w:lang w:val="en-US"/>
              </w:rPr>
              <w:t xml:space="preserve"> </w:t>
            </w:r>
          </w:p>
          <w:p w14:paraId="353C3552" w14:textId="42D9A04E" w:rsidR="002B305F" w:rsidRPr="002B305F" w:rsidRDefault="0006302A" w:rsidP="002B305F">
            <w:pPr>
              <w:rPr>
                <w:lang w:val="en-US"/>
              </w:rPr>
            </w:pPr>
            <w:sdt>
              <w:sdtPr>
                <w:alias w:val="Telefonnummer:"/>
                <w:tag w:val="Telefon:"/>
                <w:id w:val="-1181046754"/>
                <w:placeholder>
                  <w:docPart w:val="C27C92F6D2544088AF12E9686E240A49"/>
                </w:placeholder>
                <w:temporary/>
                <w:showingPlcHdr/>
                <w15:appearance w15:val="hidden"/>
              </w:sdtPr>
              <w:sdtEndPr/>
              <w:sdtContent>
                <w:r w:rsidR="002B305F" w:rsidRPr="002B305F">
                  <w:rPr>
                    <w:lang w:val="en-US" w:bidi="da-DK"/>
                  </w:rPr>
                  <w:t>Telefonnummer</w:t>
                </w:r>
              </w:sdtContent>
            </w:sdt>
            <w:r w:rsidR="002B305F" w:rsidRPr="002B305F">
              <w:rPr>
                <w:lang w:val="en-US" w:bidi="da-DK"/>
              </w:rPr>
              <w:t xml:space="preserve">: </w:t>
            </w:r>
            <w:r>
              <w:rPr>
                <w:lang w:val="en-US"/>
              </w:rPr>
              <w:t>54354354</w:t>
            </w:r>
          </w:p>
          <w:p w14:paraId="61D66DB1" w14:textId="1FB1CF6F" w:rsidR="00D60631" w:rsidRPr="0093085E" w:rsidRDefault="002B305F" w:rsidP="002B305F">
            <w:pPr>
              <w:rPr>
                <w:lang w:val="en-US"/>
              </w:rPr>
            </w:pPr>
            <w:r w:rsidRPr="0093085E">
              <w:rPr>
                <w:lang w:val="en-US"/>
              </w:rPr>
              <w:t>E-mail</w:t>
            </w:r>
            <w:r w:rsidRPr="0093085E">
              <w:rPr>
                <w:lang w:val="en-US" w:bidi="da-DK"/>
              </w:rPr>
              <w:t xml:space="preserve">: </w:t>
            </w:r>
            <w:r w:rsidR="0006302A">
              <w:rPr>
                <w:lang w:val="en-US"/>
              </w:rPr>
              <w:t>Rasmus@vinperlen.dk</w:t>
            </w:r>
          </w:p>
        </w:tc>
        <w:tc>
          <w:tcPr>
            <w:tcW w:w="5035" w:type="dxa"/>
            <w:tcMar>
              <w:bottom w:w="720" w:type="dxa"/>
            </w:tcMar>
          </w:tcPr>
          <w:p w14:paraId="7A3B1682" w14:textId="77777777" w:rsidR="00D60631" w:rsidRPr="0093085E" w:rsidRDefault="00D60631" w:rsidP="00D60631">
            <w:pPr>
              <w:rPr>
                <w:lang w:val="en-US"/>
              </w:rPr>
            </w:pP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6232"/>
        <w:gridCol w:w="1418"/>
        <w:gridCol w:w="2086"/>
      </w:tblGrid>
      <w:tr w:rsidR="002B305F" w:rsidRPr="002A5155" w14:paraId="32921F10" w14:textId="77777777" w:rsidTr="003B5C9D">
        <w:trPr>
          <w:trHeight w:val="288"/>
          <w:tblHeader/>
        </w:trPr>
        <w:sdt>
          <w:sdtPr>
            <w:alias w:val="Beskrivelse:"/>
            <w:tag w:val="Beskrivelse:"/>
            <w:id w:val="-343862458"/>
            <w:placeholder>
              <w:docPart w:val="1796E5DBCB234A04A11294230B0C2A66"/>
            </w:placeholder>
            <w:temporary/>
            <w:showingPlcHdr/>
            <w15:appearance w15:val="hidden"/>
          </w:sdtPr>
          <w:sdtEndPr/>
          <w:sdtContent>
            <w:tc>
              <w:tcPr>
                <w:tcW w:w="6232" w:type="dxa"/>
                <w:tcBorders>
                  <w:top w:val="single" w:sz="12" w:space="0" w:color="auto"/>
                  <w:bottom w:val="single" w:sz="4" w:space="0" w:color="auto"/>
                </w:tcBorders>
                <w:vAlign w:val="center"/>
              </w:tcPr>
              <w:p w14:paraId="49BFE36E" w14:textId="77777777" w:rsidR="002B305F" w:rsidRPr="002A5155" w:rsidRDefault="002B305F" w:rsidP="00B33532">
                <w:pPr>
                  <w:pStyle w:val="Kolonneoverskrift"/>
                </w:pPr>
                <w:r w:rsidRPr="002A5155">
                  <w:rPr>
                    <w:lang w:bidi="da-DK"/>
                  </w:rPr>
                  <w:t>BESKRIVELSE</w:t>
                </w:r>
              </w:p>
            </w:tc>
          </w:sdtContent>
        </w:sdt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84C887" w14:textId="758A153E" w:rsidR="002B305F" w:rsidRPr="002A5155" w:rsidRDefault="002B305F" w:rsidP="002B305F">
            <w:pPr>
              <w:pStyle w:val="Kolonneoverskrift"/>
            </w:pPr>
          </w:p>
        </w:tc>
        <w:tc>
          <w:tcPr>
            <w:tcW w:w="208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E0DCD84" w14:textId="77777777" w:rsidR="002B305F" w:rsidRPr="002A5155" w:rsidRDefault="0006302A" w:rsidP="0021009B">
            <w:pPr>
              <w:pStyle w:val="Kolonneoverskrift"/>
            </w:pPr>
            <w:sdt>
              <w:sdtPr>
                <w:alias w:val="Beløb:"/>
                <w:tag w:val="Beløb:"/>
                <w:id w:val="-1055842697"/>
                <w:placeholder>
                  <w:docPart w:val="1CBD839FEB8D4414A71011552D62EADF"/>
                </w:placeholder>
                <w:temporary/>
                <w:showingPlcHdr/>
                <w15:appearance w15:val="hidden"/>
              </w:sdtPr>
              <w:sdtEndPr/>
              <w:sdtContent>
                <w:r w:rsidR="002B305F" w:rsidRPr="002A5155">
                  <w:rPr>
                    <w:lang w:bidi="da-DK"/>
                  </w:rPr>
                  <w:t>BELØB</w:t>
                </w:r>
              </w:sdtContent>
            </w:sdt>
          </w:p>
        </w:tc>
      </w:tr>
      <w:tr w:rsidR="002B305F" w:rsidRPr="002A5155" w14:paraId="7313CF75" w14:textId="77777777" w:rsidTr="003B5C9D">
        <w:trPr>
          <w:trHeight w:val="288"/>
          <w:tblHeader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E880C" w14:textId="404FC94F" w:rsidR="002B305F" w:rsidRPr="002A5155" w:rsidRDefault="0006302A" w:rsidP="002B305F">
            <w:r>
              <w:t>Luksus hytte nr. H10 (850 DKK pr. døgn)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A760907" w14:textId="77E4BC17" w:rsidR="002B305F" w:rsidRPr="002A5155" w:rsidRDefault="0006302A" w:rsidP="002B305F">
            <w:r>
              <w:t>1 døgn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D45351F" w14:textId="246E7CAA" w:rsidR="002B305F" w:rsidRPr="002A5155" w:rsidRDefault="0006302A" w:rsidP="002B305F">
            <w:pPr>
              <w:pStyle w:val="Belb"/>
            </w:pPr>
            <w:r>
              <w:t>850 DKK</w:t>
            </w:r>
          </w:p>
        </w:tc>
      </w:tr>
      <w:tr w:rsidR="002B305F" w:rsidRPr="002A5155" w14:paraId="43117A76" w14:textId="77777777" w:rsidTr="003B5C9D">
        <w:trPr>
          <w:trHeight w:val="288"/>
          <w:tblHeader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0ABC9B" w14:textId="55070C49" w:rsidR="002B305F" w:rsidRPr="002A5155" w:rsidRDefault="0006302A" w:rsidP="002B305F">
            <w:r>
              <w:t>Ekstra god udsigt (75 DKK pr. døgn)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8F25EF2" w14:textId="648CCFB0" w:rsidR="002B305F" w:rsidRPr="002A5155" w:rsidRDefault="0006302A" w:rsidP="002B305F">
            <w:r>
              <w:t>Nej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531658C" w14:textId="25F0E10F" w:rsidR="002B305F" w:rsidRPr="002A5155" w:rsidRDefault="0006302A" w:rsidP="002B305F">
            <w:pPr>
              <w:pStyle w:val="Belb"/>
            </w:pPr>
            <w:r>
              <w:t>0 DKK</w:t>
            </w:r>
          </w:p>
        </w:tc>
      </w:tr>
      <w:tr w:rsidR="002B305F" w:rsidRPr="002A5155" w14:paraId="640F497C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93C91A" w14:textId="2896B3F3" w:rsidR="002B305F" w:rsidRPr="002A5155" w:rsidRDefault="0006302A" w:rsidP="002B305F">
            <w:r>
              <w:t>Slutrengøring (150 DKK)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096A1D2" w14:textId="77C543DF" w:rsidR="002B305F" w:rsidRPr="002A5155" w:rsidRDefault="0006302A" w:rsidP="002B305F">
            <w:r>
              <w:t>Ja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DCAB1AE" w14:textId="0754F35B" w:rsidR="002B305F" w:rsidRPr="002A5155" w:rsidRDefault="0006302A" w:rsidP="002B305F">
            <w:pPr>
              <w:pStyle w:val="Belb"/>
            </w:pPr>
            <w:r>
              <w:t>150 DKK</w:t>
            </w:r>
          </w:p>
        </w:tc>
      </w:tr>
      <w:tr w:rsidR="002B305F" w:rsidRPr="002A5155" w14:paraId="49F78C9A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82FBD4" w14:textId="22D27F78" w:rsidR="002B305F" w:rsidRPr="002A5155" w:rsidRDefault="0006302A" w:rsidP="002B305F">
            <w:r>
              <w:t>Voksne (82 DKK pr. voksen)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103CF6D" w14:textId="06318BF2" w:rsidR="002B305F" w:rsidRPr="002A5155" w:rsidRDefault="0006302A" w:rsidP="002B305F">
            <w:r>
              <w:t>Antal 1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397984" w14:textId="6354772E" w:rsidR="002B305F" w:rsidRPr="002A5155" w:rsidRDefault="0006302A" w:rsidP="002B305F">
            <w:pPr>
              <w:pStyle w:val="Belb"/>
            </w:pPr>
            <w:r>
              <w:t>82 DKK</w:t>
            </w:r>
          </w:p>
        </w:tc>
      </w:tr>
      <w:tr w:rsidR="002B305F" w:rsidRPr="002A5155" w14:paraId="628FAD3E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9CD02" w14:textId="047FE770" w:rsidR="002B305F" w:rsidRPr="002A5155" w:rsidRDefault="0006302A" w:rsidP="002B305F">
            <w:r>
              <w:t>Børn (42 DKK pr. barn)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69A9022" w14:textId="244DE640" w:rsidR="002B305F" w:rsidRPr="002A5155" w:rsidRDefault="0006302A" w:rsidP="002B305F">
            <w:r>
              <w:t>Antal 0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29829FD" w14:textId="629C220E" w:rsidR="002B305F" w:rsidRPr="002A5155" w:rsidRDefault="0006302A" w:rsidP="002B305F">
            <w:pPr>
              <w:pStyle w:val="Belb"/>
            </w:pPr>
            <w:r>
              <w:t>0 DKK</w:t>
            </w:r>
          </w:p>
        </w:tc>
      </w:tr>
      <w:tr w:rsidR="002B305F" w:rsidRPr="002A5155" w14:paraId="6A34CD96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F617AA" w14:textId="39C1B4AC" w:rsidR="002B305F" w:rsidRPr="002A5155" w:rsidRDefault="0006302A" w:rsidP="002B305F">
            <w:r>
              <w:t>Hunde (30 DKK pr. hund)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7F69D10" w14:textId="59D061DA" w:rsidR="002B305F" w:rsidRPr="002A5155" w:rsidRDefault="0006302A" w:rsidP="002B305F">
            <w:r>
              <w:t>Antal 0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AF45384" w14:textId="776F065C" w:rsidR="002B305F" w:rsidRPr="002A5155" w:rsidRDefault="0006302A" w:rsidP="002B305F">
            <w:pPr>
              <w:pStyle w:val="Belb"/>
            </w:pPr>
            <w:r>
              <w:t>0 DKK</w:t>
            </w:r>
          </w:p>
        </w:tc>
      </w:tr>
      <w:tr w:rsidR="002B305F" w:rsidRPr="002A5155" w14:paraId="414BC10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BFDD25" w14:textId="62A50704" w:rsidR="002B305F" w:rsidRPr="002A5155" w:rsidRDefault="0006302A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9938C44" w14:textId="74062FAB" w:rsidR="002B305F" w:rsidRPr="002A5155" w:rsidRDefault="0006302A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C78CC8A" w14:textId="6EBFC547" w:rsidR="002B305F" w:rsidRPr="002A5155" w:rsidRDefault="0006302A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40C1175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39A707" w14:textId="742CC3F0" w:rsidR="002B305F" w:rsidRPr="002A5155" w:rsidRDefault="0006302A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8C97DD3" w14:textId="7D6CE986" w:rsidR="002B305F" w:rsidRPr="002A5155" w:rsidRDefault="0006302A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4ECF006" w14:textId="153D8CAF" w:rsidR="002B305F" w:rsidRPr="002A5155" w:rsidRDefault="0006302A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3163F294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A9DD98" w14:textId="52885874" w:rsidR="002B305F" w:rsidRPr="002A5155" w:rsidRDefault="0006302A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1A6DA65" w14:textId="0F7C3B4A" w:rsidR="002B305F" w:rsidRPr="002A5155" w:rsidRDefault="0006302A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9154E27" w14:textId="62B42EFC" w:rsidR="002B305F" w:rsidRPr="002A5155" w:rsidRDefault="0006302A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7BC70AC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5DEB62" w14:textId="5A096E4E" w:rsidR="002B305F" w:rsidRPr="002A5155" w:rsidRDefault="0006302A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81C03B7" w14:textId="51DA8739" w:rsidR="002B305F" w:rsidRPr="002A5155" w:rsidRDefault="0006302A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5C759A5" w14:textId="75EC3244" w:rsidR="002B305F" w:rsidRPr="002A5155" w:rsidRDefault="0006302A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25317D99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F617B1" w14:textId="25987061" w:rsidR="002B305F" w:rsidRPr="002A5155" w:rsidRDefault="0006302A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4F7A437" w14:textId="2245F843" w:rsidR="002B305F" w:rsidRPr="002A5155" w:rsidRDefault="0006302A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B638D53" w14:textId="6F58B87F" w:rsidR="002B305F" w:rsidRPr="002A5155" w:rsidRDefault="0006302A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3AFABF5E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AC2541" w14:textId="67BE65C5" w:rsidR="002B305F" w:rsidRPr="002A5155" w:rsidRDefault="0006302A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51E242D" w14:textId="25FC3CAF" w:rsidR="002B305F" w:rsidRPr="002A5155" w:rsidRDefault="0006302A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05EAC0A" w14:textId="130AA79B" w:rsidR="002B305F" w:rsidRPr="002A5155" w:rsidRDefault="0006302A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534817A1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8C5AC8" w14:textId="39AE9EEB" w:rsidR="002B305F" w:rsidRPr="002A5155" w:rsidRDefault="0006302A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3837821" w14:textId="367D7105" w:rsidR="002B305F" w:rsidRPr="002A5155" w:rsidRDefault="0006302A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5A48326" w14:textId="27A04DBD" w:rsidR="002B305F" w:rsidRPr="002A5155" w:rsidRDefault="0006302A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74ED4F29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BF58A1" w14:textId="7D723B41" w:rsidR="002B305F" w:rsidRPr="002A5155" w:rsidRDefault="0006302A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B7C37F" w14:textId="2DD8875C" w:rsidR="002B305F" w:rsidRPr="002A5155" w:rsidRDefault="0006302A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6D3C304" w14:textId="7B7DB3B1" w:rsidR="002B305F" w:rsidRPr="002A5155" w:rsidRDefault="0006302A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22EF3BCE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02C883" w14:textId="22AEE846" w:rsidR="002B305F" w:rsidRPr="002A5155" w:rsidRDefault="0006302A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8D323BB" w14:textId="5D18173F" w:rsidR="002B305F" w:rsidRPr="002A5155" w:rsidRDefault="0006302A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70E841E" w14:textId="4E4A5DE7" w:rsidR="002B305F" w:rsidRPr="002A5155" w:rsidRDefault="0006302A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41B3DE9B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D61D8F" w14:textId="47FBDF99" w:rsidR="002B305F" w:rsidRPr="002A5155" w:rsidRDefault="0006302A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738DAFB" w14:textId="1E64D5EB" w:rsidR="002B305F" w:rsidRPr="002A5155" w:rsidRDefault="0006302A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B359578" w14:textId="563881E7" w:rsidR="002B305F" w:rsidRPr="002A5155" w:rsidRDefault="0006302A" w:rsidP="002B305F">
            <w:pPr>
              <w:pStyle w:val="Belb"/>
            </w:pPr>
            <w:r>
              <w:t xml:space="preserve"> </w:t>
            </w:r>
          </w:p>
        </w:tc>
      </w:tr>
      <w:tr w:rsidR="002B305F" w:rsidRPr="002A5155" w14:paraId="5DFBA0FA" w14:textId="77777777" w:rsidTr="003B5C9D">
        <w:trPr>
          <w:trHeight w:val="288"/>
        </w:trPr>
        <w:tc>
          <w:tcPr>
            <w:tcW w:w="6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FBB20" w14:textId="30673FBE" w:rsidR="002B305F" w:rsidRPr="002A5155" w:rsidRDefault="0006302A" w:rsidP="002B305F">
            <w: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56A73CB" w14:textId="56F8D091" w:rsidR="002B305F" w:rsidRPr="002A5155" w:rsidRDefault="0006302A" w:rsidP="002B305F">
            <w:r>
              <w:t xml:space="preserve"> </w:t>
            </w:r>
          </w:p>
        </w:tc>
        <w:tc>
          <w:tcPr>
            <w:tcW w:w="2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FE92349" w14:textId="4767E186" w:rsidR="002B305F" w:rsidRPr="002A5155" w:rsidRDefault="0006302A" w:rsidP="002B305F">
            <w:pPr>
              <w:pStyle w:val="Belb"/>
            </w:pPr>
            <w:r>
              <w:t xml:space="preserve"> </w:t>
            </w:r>
          </w:p>
        </w:tc>
      </w:tr>
    </w:tbl>
    <w:tbl>
      <w:tblPr>
        <w:tblStyle w:val="Tabel-Gitter"/>
        <w:tblW w:w="5001" w:type="pct"/>
        <w:tblBorders>
          <w:top w:val="none" w:sz="0" w:space="0" w:color="auto"/>
        </w:tblBorders>
        <w:tblLook w:val="04A0" w:firstRow="1" w:lastRow="0" w:firstColumn="1" w:lastColumn="0" w:noHBand="0" w:noVBand="1"/>
        <w:tblDescription w:val="Angiv firmanavn, fakturaoplysninger, kundeoplysninger samt projekt- eller tjenesteoplysninger i den første tabel. Beskrivelse, timer, sats og beløb i den anden tabel og Samlet beløb i den tredje tabel"/>
      </w:tblPr>
      <w:tblGrid>
        <w:gridCol w:w="8309"/>
        <w:gridCol w:w="1434"/>
      </w:tblGrid>
      <w:tr w:rsidR="00667BFD" w:rsidRPr="002A5155" w14:paraId="760D41DA" w14:textId="77777777" w:rsidTr="00DA424B">
        <w:trPr>
          <w:trHeight w:val="288"/>
        </w:trPr>
        <w:tc>
          <w:tcPr>
            <w:tcW w:w="4264" w:type="pct"/>
            <w:tcBorders>
              <w:top w:val="nil"/>
              <w:left w:val="nil"/>
              <w:bottom w:val="nil"/>
            </w:tcBorders>
          </w:tcPr>
          <w:p w14:paraId="195B8199" w14:textId="77777777" w:rsidR="00667BFD" w:rsidRPr="002A5155" w:rsidRDefault="0006302A" w:rsidP="00667BFD">
            <w:pPr>
              <w:pStyle w:val="Hjrejusteret"/>
            </w:pPr>
            <w:sdt>
              <w:sdtPr>
                <w:alias w:val="I alt:"/>
                <w:tag w:val="I alt:"/>
                <w:id w:val="844984628"/>
                <w:placeholder>
                  <w:docPart w:val="29F8C910B05B4C14ACE0B9E9F0010FA0"/>
                </w:placeholder>
                <w:temporary/>
                <w:showingPlcHdr/>
                <w15:appearance w15:val="hidden"/>
              </w:sdtPr>
              <w:sdtEndPr/>
              <w:sdtContent>
                <w:r w:rsidR="00667BFD" w:rsidRPr="002A5155">
                  <w:rPr>
                    <w:lang w:bidi="da-DK"/>
                  </w:rPr>
                  <w:t>I ALT</w:t>
                </w:r>
              </w:sdtContent>
            </w:sdt>
          </w:p>
        </w:tc>
        <w:tc>
          <w:tcPr>
            <w:tcW w:w="736" w:type="pct"/>
          </w:tcPr>
          <w:p w14:paraId="668777D6" w14:textId="26499BB2" w:rsidR="00667BFD" w:rsidRPr="002A5155" w:rsidRDefault="0006302A" w:rsidP="002B305F">
            <w:pPr>
              <w:pStyle w:val="Hjrejusteret"/>
            </w:pPr>
            <w:r>
              <w:t>1000 DKK</w:t>
            </w:r>
          </w:p>
        </w:tc>
      </w:tr>
    </w:tbl>
    <w:p w14:paraId="75A444B9" w14:textId="4260F026" w:rsidR="00CC3C86" w:rsidRPr="002A5155" w:rsidRDefault="002B305F" w:rsidP="00A457F0">
      <w:pPr>
        <w:pStyle w:val="Tak"/>
      </w:pPr>
      <w:r>
        <w:t>Tak fordi du ville holde ferien med os!</w:t>
      </w:r>
    </w:p>
    <w:sectPr w:rsidR="00CC3C86" w:rsidRPr="002A5155" w:rsidSect="00AA4A92">
      <w:pgSz w:w="11906" w:h="16838" w:code="9"/>
      <w:pgMar w:top="1843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129089" w14:textId="77777777" w:rsidR="00C64119" w:rsidRDefault="00C64119" w:rsidP="00450C0A">
      <w:pPr>
        <w:spacing w:line="240" w:lineRule="auto"/>
      </w:pPr>
      <w:r>
        <w:separator/>
      </w:r>
    </w:p>
  </w:endnote>
  <w:endnote w:type="continuationSeparator" w:id="0">
    <w:p w14:paraId="5B5FACEC" w14:textId="77777777" w:rsidR="00C64119" w:rsidRDefault="00C6411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9D4A6" w14:textId="77777777" w:rsidR="00C64119" w:rsidRDefault="00C64119" w:rsidP="00450C0A">
      <w:pPr>
        <w:spacing w:line="240" w:lineRule="auto"/>
      </w:pPr>
      <w:r>
        <w:separator/>
      </w:r>
    </w:p>
  </w:footnote>
  <w:footnote w:type="continuationSeparator" w:id="0">
    <w:p w14:paraId="334B27F9" w14:textId="77777777" w:rsidR="00C64119" w:rsidRDefault="00C6411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05F"/>
    <w:rsid w:val="000138E1"/>
    <w:rsid w:val="000247A3"/>
    <w:rsid w:val="000249F8"/>
    <w:rsid w:val="0006302A"/>
    <w:rsid w:val="00065BB9"/>
    <w:rsid w:val="00090038"/>
    <w:rsid w:val="00187DA3"/>
    <w:rsid w:val="001E3C2E"/>
    <w:rsid w:val="0021009B"/>
    <w:rsid w:val="00266741"/>
    <w:rsid w:val="0028500B"/>
    <w:rsid w:val="002A5155"/>
    <w:rsid w:val="002A5AC8"/>
    <w:rsid w:val="002B305F"/>
    <w:rsid w:val="002E09CB"/>
    <w:rsid w:val="002F05D4"/>
    <w:rsid w:val="00341D54"/>
    <w:rsid w:val="003473E2"/>
    <w:rsid w:val="003B5C9D"/>
    <w:rsid w:val="003C333D"/>
    <w:rsid w:val="003F03CA"/>
    <w:rsid w:val="00413490"/>
    <w:rsid w:val="00450C0A"/>
    <w:rsid w:val="0046047E"/>
    <w:rsid w:val="0047011B"/>
    <w:rsid w:val="00473FA7"/>
    <w:rsid w:val="004B0072"/>
    <w:rsid w:val="004C506C"/>
    <w:rsid w:val="005404D4"/>
    <w:rsid w:val="00541B24"/>
    <w:rsid w:val="00580BA0"/>
    <w:rsid w:val="005A6D66"/>
    <w:rsid w:val="005C4292"/>
    <w:rsid w:val="005D484B"/>
    <w:rsid w:val="00640AAC"/>
    <w:rsid w:val="00667BFD"/>
    <w:rsid w:val="00695CEF"/>
    <w:rsid w:val="006A048E"/>
    <w:rsid w:val="006B1C5D"/>
    <w:rsid w:val="00736971"/>
    <w:rsid w:val="007509BA"/>
    <w:rsid w:val="00780FDB"/>
    <w:rsid w:val="0078214D"/>
    <w:rsid w:val="007C2897"/>
    <w:rsid w:val="007D140C"/>
    <w:rsid w:val="007D30C1"/>
    <w:rsid w:val="007E2405"/>
    <w:rsid w:val="007F3D8D"/>
    <w:rsid w:val="008165AE"/>
    <w:rsid w:val="008235C2"/>
    <w:rsid w:val="00840CF9"/>
    <w:rsid w:val="00873336"/>
    <w:rsid w:val="008C1DFD"/>
    <w:rsid w:val="0093085E"/>
    <w:rsid w:val="0093568C"/>
    <w:rsid w:val="009436C3"/>
    <w:rsid w:val="00A418FA"/>
    <w:rsid w:val="00A457F0"/>
    <w:rsid w:val="00A67B29"/>
    <w:rsid w:val="00AA4A92"/>
    <w:rsid w:val="00AA79A8"/>
    <w:rsid w:val="00AB03C9"/>
    <w:rsid w:val="00AF7EDF"/>
    <w:rsid w:val="00B33532"/>
    <w:rsid w:val="00B54E14"/>
    <w:rsid w:val="00B6531B"/>
    <w:rsid w:val="00B764B8"/>
    <w:rsid w:val="00B90356"/>
    <w:rsid w:val="00B94BE3"/>
    <w:rsid w:val="00BA0E3D"/>
    <w:rsid w:val="00BA517A"/>
    <w:rsid w:val="00BC69B9"/>
    <w:rsid w:val="00BD7A44"/>
    <w:rsid w:val="00C06BF2"/>
    <w:rsid w:val="00C259F2"/>
    <w:rsid w:val="00C60CDF"/>
    <w:rsid w:val="00C64119"/>
    <w:rsid w:val="00C8353C"/>
    <w:rsid w:val="00CB5D4F"/>
    <w:rsid w:val="00CC3C86"/>
    <w:rsid w:val="00D0610E"/>
    <w:rsid w:val="00D37BB6"/>
    <w:rsid w:val="00D4146A"/>
    <w:rsid w:val="00D45E69"/>
    <w:rsid w:val="00D46279"/>
    <w:rsid w:val="00D60631"/>
    <w:rsid w:val="00D60EC4"/>
    <w:rsid w:val="00D76A11"/>
    <w:rsid w:val="00D81510"/>
    <w:rsid w:val="00DA424B"/>
    <w:rsid w:val="00E6107D"/>
    <w:rsid w:val="00E862B0"/>
    <w:rsid w:val="00E93ED0"/>
    <w:rsid w:val="00EE620C"/>
    <w:rsid w:val="00F413EC"/>
    <w:rsid w:val="00F47526"/>
    <w:rsid w:val="00F52042"/>
    <w:rsid w:val="00F95A8B"/>
    <w:rsid w:val="00FB0E90"/>
    <w:rsid w:val="00FB1848"/>
    <w:rsid w:val="00FD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B6CD185"/>
  <w15:docId w15:val="{500C3A53-C69E-44A4-B4CC-E08C4057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da-DK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532"/>
  </w:style>
  <w:style w:type="paragraph" w:styleId="Overskrift1">
    <w:name w:val="heading 1"/>
    <w:basedOn w:val="Normal"/>
    <w:qFormat/>
    <w:rsid w:val="000249F8"/>
    <w:pPr>
      <w:spacing w:after="680"/>
      <w:contextualSpacing/>
      <w:jc w:val="right"/>
      <w:outlineLvl w:val="0"/>
    </w:pPr>
    <w:rPr>
      <w:rFonts w:asciiTheme="majorHAnsi" w:hAnsiTheme="majorHAnsi"/>
      <w:b/>
      <w:caps/>
      <w:color w:val="595959" w:themeColor="text1" w:themeTint="A6"/>
      <w:sz w:val="40"/>
    </w:rPr>
  </w:style>
  <w:style w:type="paragraph" w:styleId="Overskrift2">
    <w:name w:val="heading 2"/>
    <w:basedOn w:val="Normal"/>
    <w:next w:val="Normal"/>
    <w:qFormat/>
    <w:rsid w:val="00A457F0"/>
    <w:pPr>
      <w:spacing w:after="60"/>
      <w:outlineLvl w:val="1"/>
    </w:pPr>
    <w:rPr>
      <w:b/>
      <w:caps/>
      <w:szCs w:val="16"/>
    </w:rPr>
  </w:style>
  <w:style w:type="paragraph" w:styleId="Overskrift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Overskrift4">
    <w:name w:val="heading 4"/>
    <w:basedOn w:val="Normal"/>
    <w:next w:val="Normal"/>
    <w:link w:val="Overskrift4Tegn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Overskrift5">
    <w:name w:val="heading 5"/>
    <w:basedOn w:val="Normal"/>
    <w:next w:val="Normal"/>
    <w:link w:val="Overskrift5Tegn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semiHidden/>
    <w:rsid w:val="001E3C2E"/>
    <w:rPr>
      <w:rFonts w:cs="Tahoma"/>
      <w:szCs w:val="16"/>
    </w:rPr>
  </w:style>
  <w:style w:type="paragraph" w:customStyle="1" w:styleId="Firmanavn">
    <w:name w:val="Firmanavn"/>
    <w:basedOn w:val="Normal"/>
    <w:qFormat/>
    <w:rsid w:val="00A457F0"/>
    <w:rPr>
      <w:b/>
      <w:sz w:val="24"/>
    </w:rPr>
  </w:style>
  <w:style w:type="paragraph" w:customStyle="1" w:styleId="Kolonneoverskrift">
    <w:name w:val="Kolonneoverskrift"/>
    <w:basedOn w:val="Normal"/>
    <w:qFormat/>
    <w:rsid w:val="00667BFD"/>
    <w:pPr>
      <w:jc w:val="center"/>
    </w:pPr>
    <w:rPr>
      <w:rFonts w:asciiTheme="majorHAnsi" w:hAnsiTheme="majorHAnsi"/>
      <w:b/>
      <w:caps/>
    </w:rPr>
  </w:style>
  <w:style w:type="paragraph" w:customStyle="1" w:styleId="Hjrejusteret">
    <w:name w:val="Højrejusteret"/>
    <w:basedOn w:val="Normal"/>
    <w:unhideWhenUsed/>
    <w:qFormat/>
    <w:rsid w:val="00667BFD"/>
    <w:pPr>
      <w:contextualSpacing/>
      <w:jc w:val="right"/>
    </w:pPr>
    <w:rPr>
      <w:caps/>
      <w:szCs w:val="16"/>
    </w:rPr>
  </w:style>
  <w:style w:type="paragraph" w:customStyle="1" w:styleId="Tak">
    <w:name w:val="Tak!"/>
    <w:basedOn w:val="Normal"/>
    <w:qFormat/>
    <w:rsid w:val="00A457F0"/>
    <w:pPr>
      <w:spacing w:before="600"/>
      <w:jc w:val="center"/>
    </w:pPr>
    <w:rPr>
      <w:b/>
      <w:bCs/>
    </w:rPr>
  </w:style>
  <w:style w:type="paragraph" w:customStyle="1" w:styleId="Belb">
    <w:name w:val="Beløb"/>
    <w:basedOn w:val="Normal"/>
    <w:qFormat/>
    <w:rsid w:val="00D81510"/>
    <w:pPr>
      <w:jc w:val="right"/>
    </w:pPr>
    <w:rPr>
      <w:szCs w:val="20"/>
    </w:rPr>
  </w:style>
  <w:style w:type="character" w:styleId="Pladsholdertekst">
    <w:name w:val="Placeholder Text"/>
    <w:basedOn w:val="Standardskrifttypeiafsnit"/>
    <w:uiPriority w:val="99"/>
    <w:semiHidden/>
    <w:rsid w:val="00780FDB"/>
    <w:rPr>
      <w:color w:val="595959" w:themeColor="text1" w:themeTint="A6"/>
    </w:rPr>
  </w:style>
  <w:style w:type="paragraph" w:styleId="Sidehoved">
    <w:name w:val="header"/>
    <w:basedOn w:val="Normal"/>
    <w:link w:val="SidehovedTegn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33532"/>
  </w:style>
  <w:style w:type="paragraph" w:styleId="Sidefod">
    <w:name w:val="footer"/>
    <w:basedOn w:val="Normal"/>
    <w:link w:val="SidefodTegn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33532"/>
  </w:style>
  <w:style w:type="table" w:styleId="Tabel-Gitter">
    <w:name w:val="Table Grid"/>
    <w:basedOn w:val="Tabel-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">
    <w:name w:val="Bibliography"/>
    <w:basedOn w:val="Normal"/>
    <w:next w:val="Normal"/>
    <w:uiPriority w:val="37"/>
    <w:semiHidden/>
    <w:unhideWhenUsed/>
    <w:rsid w:val="00065BB9"/>
  </w:style>
  <w:style w:type="paragraph" w:styleId="Bloktekst">
    <w:name w:val="Block Text"/>
    <w:basedOn w:val="Normal"/>
    <w:semiHidden/>
    <w:unhideWhenUsed/>
    <w:rsid w:val="00780FDB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rdtekst">
    <w:name w:val="Body Text"/>
    <w:basedOn w:val="Normal"/>
    <w:link w:val="BrdtekstTegn"/>
    <w:semiHidden/>
    <w:unhideWhenUsed/>
    <w:rsid w:val="00065BB9"/>
    <w:pPr>
      <w:spacing w:after="120"/>
    </w:pPr>
  </w:style>
  <w:style w:type="character" w:customStyle="1" w:styleId="BrdtekstTegn">
    <w:name w:val="Brødtekst Tegn"/>
    <w:basedOn w:val="Standardskrifttypeiafsnit"/>
    <w:link w:val="Brdtekst"/>
    <w:semiHidden/>
    <w:rsid w:val="00065BB9"/>
  </w:style>
  <w:style w:type="paragraph" w:styleId="Brdtekst2">
    <w:name w:val="Body Text 2"/>
    <w:basedOn w:val="Normal"/>
    <w:link w:val="Brdtekst2Tegn"/>
    <w:semiHidden/>
    <w:unhideWhenUsed/>
    <w:rsid w:val="00065BB9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semiHidden/>
    <w:rsid w:val="00065BB9"/>
  </w:style>
  <w:style w:type="paragraph" w:styleId="Brdtekst3">
    <w:name w:val="Body Text 3"/>
    <w:basedOn w:val="Normal"/>
    <w:link w:val="Brdtekst3Tegn"/>
    <w:semiHidden/>
    <w:unhideWhenUsed/>
    <w:rsid w:val="00065BB9"/>
    <w:pPr>
      <w:spacing w:after="120"/>
    </w:pPr>
    <w:rPr>
      <w:szCs w:val="16"/>
    </w:rPr>
  </w:style>
  <w:style w:type="character" w:customStyle="1" w:styleId="Brdtekst3Tegn">
    <w:name w:val="Brødtekst 3 Tegn"/>
    <w:basedOn w:val="Standardskrifttypeiafsnit"/>
    <w:link w:val="Brdtekst3"/>
    <w:semiHidden/>
    <w:rsid w:val="00065BB9"/>
    <w:rPr>
      <w:szCs w:val="16"/>
    </w:rPr>
  </w:style>
  <w:style w:type="paragraph" w:styleId="Brdtekst-frstelinjeindrykning1">
    <w:name w:val="Body Text First Indent"/>
    <w:basedOn w:val="Brdtekst"/>
    <w:link w:val="Brdtekst-frstelinjeindrykning1Tegn"/>
    <w:semiHidden/>
    <w:unhideWhenUsed/>
    <w:rsid w:val="00065BB9"/>
    <w:pPr>
      <w:spacing w:after="0"/>
      <w:ind w:firstLine="360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semiHidden/>
    <w:rsid w:val="00065BB9"/>
  </w:style>
  <w:style w:type="paragraph" w:styleId="Brdtekstindrykning">
    <w:name w:val="Body Text Indent"/>
    <w:basedOn w:val="Normal"/>
    <w:link w:val="BrdtekstindrykningTegn"/>
    <w:semiHidden/>
    <w:unhideWhenUsed/>
    <w:rsid w:val="00065BB9"/>
    <w:pPr>
      <w:spacing w:after="120"/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semiHidden/>
    <w:rsid w:val="00065BB9"/>
  </w:style>
  <w:style w:type="paragraph" w:styleId="Brdtekst-frstelinjeindrykning2">
    <w:name w:val="Body Text First Indent 2"/>
    <w:basedOn w:val="Brdtekstindrykning"/>
    <w:link w:val="Brdtekst-frstelinjeindrykning2Tegn"/>
    <w:semiHidden/>
    <w:unhideWhenUsed/>
    <w:rsid w:val="00065BB9"/>
    <w:pPr>
      <w:spacing w:after="0"/>
      <w:ind w:left="360"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semiHidden/>
    <w:rsid w:val="00065BB9"/>
  </w:style>
  <w:style w:type="paragraph" w:styleId="Brdtekstindrykning2">
    <w:name w:val="Body Text Indent 2"/>
    <w:basedOn w:val="Normal"/>
    <w:link w:val="Brdtekstindrykning2Tegn"/>
    <w:semiHidden/>
    <w:unhideWhenUsed/>
    <w:rsid w:val="00065BB9"/>
    <w:pPr>
      <w:spacing w:after="120" w:line="480" w:lineRule="auto"/>
      <w:ind w:left="283"/>
    </w:pPr>
  </w:style>
  <w:style w:type="character" w:customStyle="1" w:styleId="Brdtekstindrykning2Tegn">
    <w:name w:val="Brødtekstindrykning 2 Tegn"/>
    <w:basedOn w:val="Standardskrifttypeiafsnit"/>
    <w:link w:val="Brdtekstindrykning2"/>
    <w:semiHidden/>
    <w:rsid w:val="00065BB9"/>
  </w:style>
  <w:style w:type="paragraph" w:styleId="Brdtekstindrykning3">
    <w:name w:val="Body Text Indent 3"/>
    <w:basedOn w:val="Normal"/>
    <w:link w:val="Brdtekstindrykning3Tegn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semiHidden/>
    <w:rsid w:val="00065BB9"/>
    <w:rPr>
      <w:szCs w:val="16"/>
    </w:rPr>
  </w:style>
  <w:style w:type="character" w:styleId="Bogenstitel">
    <w:name w:val="Book Title"/>
    <w:basedOn w:val="Standardskrifttypeiafsni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Billedtekst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Sluthilsen">
    <w:name w:val="Closing"/>
    <w:basedOn w:val="Normal"/>
    <w:link w:val="SluthilsenTegn"/>
    <w:semiHidden/>
    <w:unhideWhenUsed/>
    <w:rsid w:val="00065BB9"/>
    <w:pPr>
      <w:spacing w:line="240" w:lineRule="auto"/>
      <w:ind w:left="4252"/>
    </w:pPr>
  </w:style>
  <w:style w:type="character" w:customStyle="1" w:styleId="SluthilsenTegn">
    <w:name w:val="Sluthilsen Tegn"/>
    <w:basedOn w:val="Standardskrifttypeiafsnit"/>
    <w:link w:val="Sluthilsen"/>
    <w:semiHidden/>
    <w:rsid w:val="00065BB9"/>
  </w:style>
  <w:style w:type="table" w:styleId="Farvetgitter">
    <w:name w:val="Colorful Grid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vetliste">
    <w:name w:val="Colorful List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vetskygge">
    <w:name w:val="Colorful Shading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henvisning">
    <w:name w:val="annotation reference"/>
    <w:basedOn w:val="Standardskrifttypeiafsnit"/>
    <w:semiHidden/>
    <w:unhideWhenUsed/>
    <w:rsid w:val="00065BB9"/>
    <w:rPr>
      <w:sz w:val="22"/>
      <w:szCs w:val="16"/>
    </w:rPr>
  </w:style>
  <w:style w:type="paragraph" w:styleId="Kommentartekst">
    <w:name w:val="annotation text"/>
    <w:basedOn w:val="Normal"/>
    <w:link w:val="KommentartekstTegn"/>
    <w:semiHidden/>
    <w:unhideWhenUsed/>
    <w:rsid w:val="00065BB9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semiHidden/>
    <w:rsid w:val="00065BB9"/>
    <w:rPr>
      <w:szCs w:val="20"/>
    </w:rPr>
  </w:style>
  <w:style w:type="paragraph" w:styleId="Kommentaremne">
    <w:name w:val="annotation subject"/>
    <w:basedOn w:val="Kommentartekst"/>
    <w:next w:val="Kommentartekst"/>
    <w:link w:val="KommentaremneTegn"/>
    <w:semiHidden/>
    <w:unhideWhenUsed/>
    <w:rsid w:val="00065BB9"/>
    <w:rPr>
      <w:b/>
      <w:bCs/>
    </w:rPr>
  </w:style>
  <w:style w:type="character" w:customStyle="1" w:styleId="KommentaremneTegn">
    <w:name w:val="Kommentaremne Tegn"/>
    <w:basedOn w:val="KommentartekstTegn"/>
    <w:link w:val="Kommentaremne"/>
    <w:semiHidden/>
    <w:rsid w:val="00065BB9"/>
    <w:rPr>
      <w:b/>
      <w:bCs/>
      <w:szCs w:val="20"/>
    </w:rPr>
  </w:style>
  <w:style w:type="table" w:styleId="Mrkliste">
    <w:name w:val="Dark List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o">
    <w:name w:val="Date"/>
    <w:basedOn w:val="Normal"/>
    <w:next w:val="Normal"/>
    <w:link w:val="DatoTegn"/>
    <w:semiHidden/>
    <w:unhideWhenUsed/>
    <w:rsid w:val="00065BB9"/>
  </w:style>
  <w:style w:type="character" w:customStyle="1" w:styleId="DatoTegn">
    <w:name w:val="Dato Tegn"/>
    <w:basedOn w:val="Standardskrifttypeiafsnit"/>
    <w:link w:val="Dato"/>
    <w:semiHidden/>
    <w:rsid w:val="00065BB9"/>
  </w:style>
  <w:style w:type="paragraph" w:styleId="Dokumentoversigt">
    <w:name w:val="Document Map"/>
    <w:basedOn w:val="Normal"/>
    <w:link w:val="DokumentoversigtTegn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semiHidden/>
    <w:rsid w:val="00065BB9"/>
    <w:rPr>
      <w:rFonts w:ascii="Segoe UI" w:hAnsi="Segoe UI" w:cs="Segoe UI"/>
      <w:szCs w:val="16"/>
    </w:rPr>
  </w:style>
  <w:style w:type="paragraph" w:styleId="Mailsignatur">
    <w:name w:val="E-mail Signature"/>
    <w:basedOn w:val="Normal"/>
    <w:link w:val="MailsignaturTegn"/>
    <w:semiHidden/>
    <w:unhideWhenUsed/>
    <w:rsid w:val="00065BB9"/>
    <w:pPr>
      <w:spacing w:line="240" w:lineRule="auto"/>
    </w:pPr>
  </w:style>
  <w:style w:type="character" w:customStyle="1" w:styleId="MailsignaturTegn">
    <w:name w:val="Mailsignatur Tegn"/>
    <w:basedOn w:val="Standardskrifttypeiafsnit"/>
    <w:link w:val="Mailsignatur"/>
    <w:semiHidden/>
    <w:rsid w:val="00065BB9"/>
  </w:style>
  <w:style w:type="character" w:styleId="Fremhv">
    <w:name w:val="Emphasis"/>
    <w:basedOn w:val="Standardskrifttypeiafsnit"/>
    <w:semiHidden/>
    <w:unhideWhenUsed/>
    <w:qFormat/>
    <w:rsid w:val="00065BB9"/>
    <w:rPr>
      <w:i/>
      <w:iCs/>
    </w:rPr>
  </w:style>
  <w:style w:type="character" w:styleId="Slutnotehenvisning">
    <w:name w:val="endnote reference"/>
    <w:basedOn w:val="Standardskrifttypeiafsnit"/>
    <w:semiHidden/>
    <w:unhideWhenUsed/>
    <w:rsid w:val="00065BB9"/>
    <w:rPr>
      <w:vertAlign w:val="superscript"/>
    </w:rPr>
  </w:style>
  <w:style w:type="paragraph" w:styleId="Slutnotetekst">
    <w:name w:val="endnote text"/>
    <w:basedOn w:val="Normal"/>
    <w:link w:val="SlutnotetekstTegn"/>
    <w:semiHidden/>
    <w:unhideWhenUsed/>
    <w:rsid w:val="00065BB9"/>
    <w:pPr>
      <w:spacing w:line="240" w:lineRule="auto"/>
    </w:pPr>
    <w:rPr>
      <w:szCs w:val="20"/>
    </w:rPr>
  </w:style>
  <w:style w:type="character" w:customStyle="1" w:styleId="SlutnotetekstTegn">
    <w:name w:val="Slutnotetekst Tegn"/>
    <w:basedOn w:val="Standardskrifttypeiafsnit"/>
    <w:link w:val="Slutnotetekst"/>
    <w:semiHidden/>
    <w:rsid w:val="00065BB9"/>
    <w:rPr>
      <w:szCs w:val="20"/>
    </w:rPr>
  </w:style>
  <w:style w:type="paragraph" w:styleId="Modtageradresse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enderadresse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BesgtLink">
    <w:name w:val="FollowedHyperlink"/>
    <w:basedOn w:val="Standardskrifttypeiafsnit"/>
    <w:semiHidden/>
    <w:unhideWhenUsed/>
    <w:rsid w:val="00065BB9"/>
    <w:rPr>
      <w:color w:val="800080" w:themeColor="followedHyperlink"/>
      <w:u w:val="single"/>
    </w:rPr>
  </w:style>
  <w:style w:type="character" w:styleId="Fodnotehenvisning">
    <w:name w:val="footnote reference"/>
    <w:basedOn w:val="Standardskrifttypeiafsnit"/>
    <w:semiHidden/>
    <w:unhideWhenUsed/>
    <w:rsid w:val="00065BB9"/>
    <w:rPr>
      <w:vertAlign w:val="superscript"/>
    </w:rPr>
  </w:style>
  <w:style w:type="paragraph" w:styleId="Fodnotetekst">
    <w:name w:val="footnote text"/>
    <w:basedOn w:val="Normal"/>
    <w:link w:val="FodnotetekstTegn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semiHidden/>
    <w:rsid w:val="00065BB9"/>
    <w:rPr>
      <w:szCs w:val="20"/>
    </w:rPr>
  </w:style>
  <w:style w:type="table" w:styleId="Gittertabel1-lys">
    <w:name w:val="Grid Table 1 Light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1">
    <w:name w:val="Grid Table 1 Light Accent 1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lys-farve2">
    <w:name w:val="Grid Table 1 Light Accent 2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3">
    <w:name w:val="Grid Table 1 Light Accent 3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4">
    <w:name w:val="Grid Table 1 Light Accent 4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5">
    <w:name w:val="Grid Table 1 Light Accent 5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6">
    <w:name w:val="Grid Table 1 Light Accent 6"/>
    <w:basedOn w:val="Tabel-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2">
    <w:name w:val="Grid Table 2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2-farve1">
    <w:name w:val="Grid Table 2 Accent 1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tabel2-farve2">
    <w:name w:val="Grid Table 2 Accent 2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tabel2-farve3">
    <w:name w:val="Grid Table 2 Accent 3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tabel2-farve4">
    <w:name w:val="Grid Table 2 Accent 4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tabel2-farve5">
    <w:name w:val="Grid Table 2 Accent 5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tabel2-farve6">
    <w:name w:val="Grid Table 2 Accent 6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tabel3">
    <w:name w:val="Grid Table 3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tabel3-farve1">
    <w:name w:val="Grid Table 3 Accent 1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tabel3-farve2">
    <w:name w:val="Grid Table 3 Accent 2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tabel3-farve3">
    <w:name w:val="Grid Table 3 Accent 3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tabel3-farve4">
    <w:name w:val="Grid Table 3 Accent 4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tabel3-farve5">
    <w:name w:val="Grid Table 3 Accent 5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tabel3-farve6">
    <w:name w:val="Grid Table 3 Accent 6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tabel4">
    <w:name w:val="Grid Table 4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4-farve1">
    <w:name w:val="Grid Table 4 Accent 1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tabel4-farve2">
    <w:name w:val="Grid Table 4 Accent 2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tabel4-farve3">
    <w:name w:val="Grid Table 4 Accent 3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tabel4-farve4">
    <w:name w:val="Grid Table 4 Accent 4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tabel4-farve5">
    <w:name w:val="Grid Table 4 Accent 5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tabel4-farve6">
    <w:name w:val="Grid Table 4 Accent 6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tabel5-mrk">
    <w:name w:val="Grid Table 5 Dark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tabel5-mrk-farve1">
    <w:name w:val="Grid Table 5 Dark Accent 1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tabel5-mrk-farve2">
    <w:name w:val="Grid Table 5 Dark Accent 2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tabel5-mrk-farve3">
    <w:name w:val="Grid Table 5 Dark Accent 3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tabel5-mrk-farve4">
    <w:name w:val="Grid Table 5 Dark Accent 4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tabel5-mrk-farve5">
    <w:name w:val="Grid Table 5 Dark Accent 5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tabel5-mrk-farve6">
    <w:name w:val="Grid Table 5 Dark Accent 6"/>
    <w:basedOn w:val="Tabel-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tabel6-farverig">
    <w:name w:val="Grid Table 6 Colorful"/>
    <w:basedOn w:val="Tabel-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6-farverig-farve1">
    <w:name w:val="Grid Table 6 Colorful Accent 1"/>
    <w:basedOn w:val="Tabel-Normal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tabel6-farverig-farve2">
    <w:name w:val="Grid Table 6 Colorful Accent 2"/>
    <w:basedOn w:val="Tabel-Normal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tabel6-farverig-farve3">
    <w:name w:val="Grid Table 6 Colorful Accent 3"/>
    <w:basedOn w:val="Tabel-Normal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tabel6-farverig-farve4">
    <w:name w:val="Grid Table 6 Colorful Accent 4"/>
    <w:basedOn w:val="Tabel-Normal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tabel6-farverig-farve5">
    <w:name w:val="Grid Table 6 Colorful Accent 5"/>
    <w:basedOn w:val="Tabel-Normal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tabel6-farverig-farve6">
    <w:name w:val="Grid Table 6 Colorful Accent 6"/>
    <w:basedOn w:val="Tabel-Normal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tabel7-farverig">
    <w:name w:val="Grid Table 7 Colorful"/>
    <w:basedOn w:val="Tabel-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tabel7-farverig-farve1">
    <w:name w:val="Grid Table 7 Colorful Accent 1"/>
    <w:basedOn w:val="Tabel-Normal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tabel7-farverig-farve2">
    <w:name w:val="Grid Table 7 Colorful Accent 2"/>
    <w:basedOn w:val="Tabel-Normal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tabel7-farverig-farve3">
    <w:name w:val="Grid Table 7 Colorful Accent 3"/>
    <w:basedOn w:val="Tabel-Normal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tabel7-farverig-farve4">
    <w:name w:val="Grid Table 7 Colorful Accent 4"/>
    <w:basedOn w:val="Tabel-Normal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tabel7-farverig-farve5">
    <w:name w:val="Grid Table 7 Colorful Accent 5"/>
    <w:basedOn w:val="Tabel-Normal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tabel7-farverig-farve6">
    <w:name w:val="Grid Table 7 Colorful Accent 6"/>
    <w:basedOn w:val="Tabel-Normal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Standardskrifttypeiafsni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Overskrift4Tegn">
    <w:name w:val="Overskrift 4 Tegn"/>
    <w:basedOn w:val="Standardskrifttypeiafsnit"/>
    <w:link w:val="Overskrift4"/>
    <w:semiHidden/>
    <w:rsid w:val="00065BB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semiHidden/>
    <w:rsid w:val="00065BB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semiHidden/>
    <w:rsid w:val="00065B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semiHidden/>
    <w:rsid w:val="00065B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Overskrift9Tegn">
    <w:name w:val="Overskrift 9 Tegn"/>
    <w:basedOn w:val="Standardskrifttypeiafsnit"/>
    <w:link w:val="Overskrift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-akronym">
    <w:name w:val="HTML Acronym"/>
    <w:basedOn w:val="Standardskrifttypeiafsnit"/>
    <w:semiHidden/>
    <w:unhideWhenUsed/>
    <w:rsid w:val="00065BB9"/>
  </w:style>
  <w:style w:type="paragraph" w:styleId="HTML-adresse">
    <w:name w:val="HTML Address"/>
    <w:basedOn w:val="Normal"/>
    <w:link w:val="HTML-adresseTegn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-adresseTegn">
    <w:name w:val="HTML-adresse Tegn"/>
    <w:basedOn w:val="Standardskrifttypeiafsnit"/>
    <w:link w:val="HTML-adresse"/>
    <w:semiHidden/>
    <w:rsid w:val="00065BB9"/>
    <w:rPr>
      <w:i/>
      <w:iCs/>
    </w:rPr>
  </w:style>
  <w:style w:type="character" w:styleId="HTML-citat">
    <w:name w:val="HTML Cite"/>
    <w:basedOn w:val="Standardskrifttypeiafsnit"/>
    <w:semiHidden/>
    <w:unhideWhenUsed/>
    <w:rsid w:val="00065BB9"/>
    <w:rPr>
      <w:i/>
      <w:iCs/>
    </w:rPr>
  </w:style>
  <w:style w:type="character" w:styleId="HTML-kode">
    <w:name w:val="HTML Code"/>
    <w:basedOn w:val="Standardskrifttypeiafsnit"/>
    <w:semiHidden/>
    <w:unhideWhenUsed/>
    <w:rsid w:val="00065BB9"/>
    <w:rPr>
      <w:rFonts w:ascii="Consolas" w:hAnsi="Consolas"/>
      <w:sz w:val="22"/>
      <w:szCs w:val="20"/>
    </w:rPr>
  </w:style>
  <w:style w:type="character" w:styleId="HTML-definition">
    <w:name w:val="HTML Definition"/>
    <w:basedOn w:val="Standardskrifttypeiafsnit"/>
    <w:semiHidden/>
    <w:unhideWhenUsed/>
    <w:rsid w:val="00065BB9"/>
    <w:rPr>
      <w:i/>
      <w:iCs/>
    </w:rPr>
  </w:style>
  <w:style w:type="character" w:styleId="HTML-tastatur">
    <w:name w:val="HTML Keyboard"/>
    <w:basedOn w:val="Standardskrifttypeiafsnit"/>
    <w:semiHidden/>
    <w:unhideWhenUsed/>
    <w:rsid w:val="00065BB9"/>
    <w:rPr>
      <w:rFonts w:ascii="Consolas" w:hAnsi="Consolas"/>
      <w:sz w:val="22"/>
      <w:szCs w:val="20"/>
    </w:rPr>
  </w:style>
  <w:style w:type="paragraph" w:styleId="FormateretHTML">
    <w:name w:val="HTML Preformatted"/>
    <w:basedOn w:val="Normal"/>
    <w:link w:val="FormateretHTMLTegn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FormateretHTMLTegn">
    <w:name w:val="Formateret HTML Tegn"/>
    <w:basedOn w:val="Standardskrifttypeiafsnit"/>
    <w:link w:val="FormateretHTML"/>
    <w:semiHidden/>
    <w:rsid w:val="00065BB9"/>
    <w:rPr>
      <w:rFonts w:ascii="Consolas" w:hAnsi="Consolas"/>
      <w:szCs w:val="20"/>
    </w:rPr>
  </w:style>
  <w:style w:type="character" w:styleId="HTML-eksempel">
    <w:name w:val="HTML Sample"/>
    <w:basedOn w:val="Standardskrifttypeiafsnit"/>
    <w:semiHidden/>
    <w:unhideWhenUsed/>
    <w:rsid w:val="00065BB9"/>
    <w:rPr>
      <w:rFonts w:ascii="Consolas" w:hAnsi="Consolas"/>
      <w:sz w:val="24"/>
      <w:szCs w:val="24"/>
    </w:rPr>
  </w:style>
  <w:style w:type="character" w:styleId="HTML-skrivemaskine">
    <w:name w:val="HTML Typewriter"/>
    <w:basedOn w:val="Standardskrifttypeiafsnit"/>
    <w:semiHidden/>
    <w:unhideWhenUsed/>
    <w:rsid w:val="00065BB9"/>
    <w:rPr>
      <w:rFonts w:ascii="Consolas" w:hAnsi="Consolas"/>
      <w:sz w:val="22"/>
      <w:szCs w:val="20"/>
    </w:rPr>
  </w:style>
  <w:style w:type="character" w:styleId="HTML-variabel">
    <w:name w:val="HTML Variable"/>
    <w:basedOn w:val="Standardskrifttypeiafsnit"/>
    <w:semiHidden/>
    <w:unhideWhenUsed/>
    <w:rsid w:val="00065BB9"/>
    <w:rPr>
      <w:i/>
      <w:iCs/>
    </w:rPr>
  </w:style>
  <w:style w:type="character" w:styleId="Hyperlink">
    <w:name w:val="Hyperlink"/>
    <w:basedOn w:val="Standardskrifttypeiafsnit"/>
    <w:semiHidden/>
    <w:unhideWhenUsed/>
    <w:rsid w:val="00065BB9"/>
    <w:rPr>
      <w:color w:val="0000FF" w:themeColor="hyperlink"/>
      <w:u w:val="single"/>
    </w:rPr>
  </w:style>
  <w:style w:type="paragraph" w:styleId="Indeks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ks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ks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ks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ks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ks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ks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ks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ks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ksoverskrift">
    <w:name w:val="index heading"/>
    <w:basedOn w:val="Normal"/>
    <w:next w:val="Indeks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Kraftigfremhvning">
    <w:name w:val="Intense Emphasis"/>
    <w:basedOn w:val="Standardskrifttypeiafsnit"/>
    <w:uiPriority w:val="21"/>
    <w:semiHidden/>
    <w:unhideWhenUsed/>
    <w:qFormat/>
    <w:rsid w:val="00780FDB"/>
    <w:rPr>
      <w:i/>
      <w:iCs/>
      <w:color w:val="365F9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semiHidden/>
    <w:unhideWhenUsed/>
    <w:qFormat/>
    <w:rsid w:val="00780FD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780FDB"/>
    <w:rPr>
      <w:i/>
      <w:iCs/>
      <w:color w:val="365F91" w:themeColor="accent1" w:themeShade="BF"/>
    </w:rPr>
  </w:style>
  <w:style w:type="character" w:styleId="Kraftighenvisning">
    <w:name w:val="Intense Reference"/>
    <w:basedOn w:val="Standardskrifttypeiafsnit"/>
    <w:uiPriority w:val="32"/>
    <w:semiHidden/>
    <w:unhideWhenUsed/>
    <w:qFormat/>
    <w:rsid w:val="00780FDB"/>
    <w:rPr>
      <w:b/>
      <w:bCs/>
      <w:caps w:val="0"/>
      <w:smallCaps/>
      <w:color w:val="365F91" w:themeColor="accent1" w:themeShade="BF"/>
      <w:spacing w:val="5"/>
    </w:rPr>
  </w:style>
  <w:style w:type="table" w:styleId="Lystgitter">
    <w:name w:val="Light Grid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gitter-farve1">
    <w:name w:val="Light Grid Accent 1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ystgitter-fremhvningsfarve2">
    <w:name w:val="Light Grid Accent 2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ysliste">
    <w:name w:val="Light List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farve1">
    <w:name w:val="Light List Accent 1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ysliste-fremhvningsfarve2">
    <w:name w:val="Light List Accent 2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ysskygge">
    <w:name w:val="Light Shading"/>
    <w:basedOn w:val="Tabel-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farve1">
    <w:name w:val="Light Shading Accent 1"/>
    <w:basedOn w:val="Tabel-Normal"/>
    <w:uiPriority w:val="60"/>
    <w:semiHidden/>
    <w:unhideWhenUsed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ysskygge-fremhvningsfarve2">
    <w:name w:val="Light Shading Accent 2"/>
    <w:basedOn w:val="Tabel-Normal"/>
    <w:uiPriority w:val="60"/>
    <w:semiHidden/>
    <w:unhideWhenUsed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-fremhvningsfarve3">
    <w:name w:val="Light Shading Accent 3"/>
    <w:basedOn w:val="Tabel-Normal"/>
    <w:uiPriority w:val="60"/>
    <w:semiHidden/>
    <w:unhideWhenUsed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semiHidden/>
    <w:unhideWhenUsed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semiHidden/>
    <w:unhideWhenUsed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semiHidden/>
    <w:unhideWhenUsed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jenummer">
    <w:name w:val="line number"/>
    <w:basedOn w:val="Standardskrifttypeiafsnit"/>
    <w:semiHidden/>
    <w:unhideWhenUsed/>
    <w:rsid w:val="00065BB9"/>
  </w:style>
  <w:style w:type="paragraph" w:styleId="Liste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e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e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e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e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Opstilling-punkttegn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Opstilling-punkttegn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Opstilling-punkttegn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Opstilling-punkttegn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Opstilling-punkttegn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Opstilling-forts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Opstilling-forts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Opstilling-forts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Opstilling-forts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Opstilling-forts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Opstilling-talellerbogst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Opstilling-talellerbogst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Opstilling-talellerbogst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Opstilling-talellerbogst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Opstilling-talellerbogst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eafsnit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etabel1-lys">
    <w:name w:val="List Table 1 Light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1-lys-farve1">
    <w:name w:val="List Table 1 Light Accent 1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1-lys-farve2">
    <w:name w:val="List Table 1 Light Accent 2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1-lys-farve3">
    <w:name w:val="List Table 1 Light Accent 3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1-lys-farve4">
    <w:name w:val="List Table 1 Light Accent 4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1-lys-farve5">
    <w:name w:val="List Table 1 Light Accent 5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1-lys-farve6">
    <w:name w:val="List Table 1 Light Accent 6"/>
    <w:basedOn w:val="Tabel-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2">
    <w:name w:val="List Table 2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2-farve1">
    <w:name w:val="List Table 2 Accent 1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2-farve2">
    <w:name w:val="List Table 2 Accent 2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2-farve3">
    <w:name w:val="List Table 2 Accent 3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2-farve4">
    <w:name w:val="List Table 2 Accent 4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2-farve5">
    <w:name w:val="List Table 2 Accent 5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2-farve6">
    <w:name w:val="List Table 2 Accent 6"/>
    <w:basedOn w:val="Tabel-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3">
    <w:name w:val="List Table 3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el3-farve1">
    <w:name w:val="List Table 3 Accent 1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tabel3-farve2">
    <w:name w:val="List Table 3 Accent 2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tabel3-farve3">
    <w:name w:val="List Table 3 Accent 3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tabel3-farve4">
    <w:name w:val="List Table 3 Accent 4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tabel3-farve5">
    <w:name w:val="List Table 3 Accent 5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tabel3-farve6">
    <w:name w:val="List Table 3 Accent 6"/>
    <w:basedOn w:val="Tabel-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tabel4">
    <w:name w:val="List Table 4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4-farve1">
    <w:name w:val="List Table 4 Accent 1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4-farve2">
    <w:name w:val="List Table 4 Accent 2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4-farve3">
    <w:name w:val="List Table 4 Accent 3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4-farve4">
    <w:name w:val="List Table 4 Accent 4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4-farve5">
    <w:name w:val="List Table 4 Accent 5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4-farve6">
    <w:name w:val="List Table 4 Accent 6"/>
    <w:basedOn w:val="Tabel-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5-mrk">
    <w:name w:val="List Table 5 Dark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1">
    <w:name w:val="List Table 5 Dark Accent 1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2">
    <w:name w:val="List Table 5 Dark Accent 2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3">
    <w:name w:val="List Table 5 Dark Accent 3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4">
    <w:name w:val="List Table 5 Dark Accent 4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5">
    <w:name w:val="List Table 5 Dark Accent 5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6">
    <w:name w:val="List Table 5 Dark Accent 6"/>
    <w:basedOn w:val="Tabel-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6-farverig">
    <w:name w:val="List Table 6 Colorful"/>
    <w:basedOn w:val="Tabel-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6-farverig-farve1">
    <w:name w:val="List Table 6 Colorful Accent 1"/>
    <w:basedOn w:val="Tabel-Normal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tabel6-farverig-farve2">
    <w:name w:val="List Table 6 Colorful Accent 2"/>
    <w:basedOn w:val="Tabel-Normal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tabel6-farverig-farve3">
    <w:name w:val="List Table 6 Colorful Accent 3"/>
    <w:basedOn w:val="Tabel-Normal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tabel6-farverig-farve4">
    <w:name w:val="List Table 6 Colorful Accent 4"/>
    <w:basedOn w:val="Tabel-Normal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tabel6-farverig-farve5">
    <w:name w:val="List Table 6 Colorful Accent 5"/>
    <w:basedOn w:val="Tabel-Normal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tabel6-farverig-farve6">
    <w:name w:val="List Table 6 Colorful Accent 6"/>
    <w:basedOn w:val="Tabel-Normal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tabel7-farverig">
    <w:name w:val="List Table 7 Colorful"/>
    <w:basedOn w:val="Tabel-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1">
    <w:name w:val="List Table 7 Colorful Accent 1"/>
    <w:basedOn w:val="Tabel-Normal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2">
    <w:name w:val="List Table 7 Colorful Accent 2"/>
    <w:basedOn w:val="Tabel-Normal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3">
    <w:name w:val="List Table 7 Colorful Accent 3"/>
    <w:basedOn w:val="Tabel-Normal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4">
    <w:name w:val="List Table 7 Colorful Accent 4"/>
    <w:basedOn w:val="Tabel-Normal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5">
    <w:name w:val="List Table 7 Colorful Accent 5"/>
    <w:basedOn w:val="Tabel-Normal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6">
    <w:name w:val="List Table 7 Colorful Accent 6"/>
    <w:basedOn w:val="Tabel-Normal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">
    <w:name w:val="macro"/>
    <w:link w:val="MakrotekstTegn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krotekstTegn">
    <w:name w:val="Makrotekst Tegn"/>
    <w:basedOn w:val="Standardskrifttypeiafsnit"/>
    <w:link w:val="Makrotekst"/>
    <w:semiHidden/>
    <w:rsid w:val="00065BB9"/>
    <w:rPr>
      <w:rFonts w:ascii="Consolas" w:hAnsi="Consolas"/>
      <w:szCs w:val="20"/>
    </w:rPr>
  </w:style>
  <w:style w:type="table" w:styleId="Mediumgitter1">
    <w:name w:val="Medium Grid 1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itter2">
    <w:name w:val="Medium Grid 2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e1">
    <w:name w:val="Medium List 1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farve1">
    <w:name w:val="Medium List 1 Accent 1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e1-fremhvningsfarve2">
    <w:name w:val="Medium List 1 Accent 2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e2">
    <w:name w:val="Medium List 2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Omtal1">
    <w:name w:val="Omtal1"/>
    <w:basedOn w:val="Standardskrifttypeiafsni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Brevhoved">
    <w:name w:val="Message Header"/>
    <w:basedOn w:val="Normal"/>
    <w:link w:val="BrevhovedTegn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revhovedTegn">
    <w:name w:val="Brevhoved Tegn"/>
    <w:basedOn w:val="Standardskrifttypeiafsnit"/>
    <w:link w:val="Brevhoved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Ingenafstand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rykning">
    <w:name w:val="Normal Indent"/>
    <w:basedOn w:val="Normal"/>
    <w:semiHidden/>
    <w:unhideWhenUsed/>
    <w:rsid w:val="00065BB9"/>
    <w:pPr>
      <w:ind w:left="720"/>
    </w:pPr>
  </w:style>
  <w:style w:type="paragraph" w:styleId="Noteoverskrift">
    <w:name w:val="Note Heading"/>
    <w:basedOn w:val="Normal"/>
    <w:next w:val="Normal"/>
    <w:link w:val="NoteoverskriftTegn"/>
    <w:semiHidden/>
    <w:unhideWhenUsed/>
    <w:rsid w:val="00065BB9"/>
    <w:pPr>
      <w:spacing w:line="240" w:lineRule="auto"/>
    </w:pPr>
  </w:style>
  <w:style w:type="character" w:customStyle="1" w:styleId="NoteoverskriftTegn">
    <w:name w:val="Noteoverskrift Tegn"/>
    <w:basedOn w:val="Standardskrifttypeiafsnit"/>
    <w:link w:val="Noteoverskrift"/>
    <w:semiHidden/>
    <w:rsid w:val="00065BB9"/>
  </w:style>
  <w:style w:type="character" w:styleId="Sidetal">
    <w:name w:val="page number"/>
    <w:basedOn w:val="Standardskrifttypeiafsnit"/>
    <w:semiHidden/>
    <w:unhideWhenUsed/>
    <w:rsid w:val="00065BB9"/>
  </w:style>
  <w:style w:type="table" w:styleId="Almindeligtabel1">
    <w:name w:val="Plain Table 1"/>
    <w:basedOn w:val="Tabel-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lmindeligtabel2">
    <w:name w:val="Plain Table 2"/>
    <w:basedOn w:val="Tabel-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lmindeligtabel3">
    <w:name w:val="Plain Table 3"/>
    <w:basedOn w:val="Tabel-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lmindeligtabel4">
    <w:name w:val="Plain Table 4"/>
    <w:basedOn w:val="Tabel-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lmindeligtabel5">
    <w:name w:val="Plain Table 5"/>
    <w:basedOn w:val="Tabel-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lmindeligtekst">
    <w:name w:val="Plain Text"/>
    <w:basedOn w:val="Normal"/>
    <w:link w:val="AlmindeligtekstTegn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AlmindeligtekstTegn">
    <w:name w:val="Almindelig tekst Tegn"/>
    <w:basedOn w:val="Standardskrifttypeiafsnit"/>
    <w:link w:val="Almindeligtekst"/>
    <w:semiHidden/>
    <w:rsid w:val="00065BB9"/>
    <w:rPr>
      <w:rFonts w:ascii="Consolas" w:hAnsi="Consolas"/>
      <w:szCs w:val="21"/>
    </w:rPr>
  </w:style>
  <w:style w:type="paragraph" w:styleId="Citat">
    <w:name w:val="Quote"/>
    <w:basedOn w:val="Normal"/>
    <w:next w:val="Normal"/>
    <w:link w:val="CitatTegn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semiHidden/>
    <w:rsid w:val="00065BB9"/>
    <w:rPr>
      <w:i/>
      <w:iCs/>
      <w:color w:val="404040" w:themeColor="text1" w:themeTint="BF"/>
    </w:rPr>
  </w:style>
  <w:style w:type="paragraph" w:styleId="Starthilsen">
    <w:name w:val="Salutation"/>
    <w:basedOn w:val="Normal"/>
    <w:next w:val="Normal"/>
    <w:link w:val="StarthilsenTegn"/>
    <w:semiHidden/>
    <w:unhideWhenUsed/>
    <w:rsid w:val="00065BB9"/>
  </w:style>
  <w:style w:type="character" w:customStyle="1" w:styleId="StarthilsenTegn">
    <w:name w:val="Starthilsen Tegn"/>
    <w:basedOn w:val="Standardskrifttypeiafsnit"/>
    <w:link w:val="Starthilsen"/>
    <w:semiHidden/>
    <w:rsid w:val="00065BB9"/>
  </w:style>
  <w:style w:type="paragraph" w:styleId="Underskrift">
    <w:name w:val="Signature"/>
    <w:basedOn w:val="Normal"/>
    <w:link w:val="UnderskriftTegn"/>
    <w:semiHidden/>
    <w:unhideWhenUsed/>
    <w:rsid w:val="00065BB9"/>
    <w:pPr>
      <w:spacing w:line="240" w:lineRule="auto"/>
      <w:ind w:left="4252"/>
    </w:pPr>
  </w:style>
  <w:style w:type="character" w:customStyle="1" w:styleId="UnderskriftTegn">
    <w:name w:val="Underskrift Tegn"/>
    <w:basedOn w:val="Standardskrifttypeiafsnit"/>
    <w:link w:val="Underskrift"/>
    <w:semiHidden/>
    <w:rsid w:val="00065BB9"/>
  </w:style>
  <w:style w:type="character" w:customStyle="1" w:styleId="SmartHyperlink1">
    <w:name w:val="Smart Hyperlink1"/>
    <w:basedOn w:val="Standardskrifttypeiafsnit"/>
    <w:uiPriority w:val="99"/>
    <w:semiHidden/>
    <w:unhideWhenUsed/>
    <w:rsid w:val="00065BB9"/>
    <w:rPr>
      <w:u w:val="dotted"/>
    </w:rPr>
  </w:style>
  <w:style w:type="character" w:styleId="Strk">
    <w:name w:val="Strong"/>
    <w:basedOn w:val="Standardskrifttypeiafsnit"/>
    <w:semiHidden/>
    <w:unhideWhenUsed/>
    <w:qFormat/>
    <w:rsid w:val="00065BB9"/>
    <w:rPr>
      <w:b/>
      <w:bCs/>
    </w:rPr>
  </w:style>
  <w:style w:type="paragraph" w:styleId="Undertitel">
    <w:name w:val="Subtitle"/>
    <w:basedOn w:val="Normal"/>
    <w:next w:val="Normal"/>
    <w:link w:val="UndertitelTegn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vagfremhvning">
    <w:name w:val="Subtle Emphasis"/>
    <w:basedOn w:val="Standardskrifttypeiafsni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vaghenvisning">
    <w:name w:val="Subtle Reference"/>
    <w:basedOn w:val="Standardskrifttypeiafsni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el-3D-effekter1">
    <w:name w:val="Table 3D effects 1"/>
    <w:basedOn w:val="Tabel-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1">
    <w:name w:val="Table Grid 1"/>
    <w:basedOn w:val="Tabel-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gitter-lys">
    <w:name w:val="Grid Table Light"/>
    <w:basedOn w:val="Tabel-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-Liste1">
    <w:name w:val="Table List 1"/>
    <w:basedOn w:val="Tabel-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Listeoverfigurer">
    <w:name w:val="table of figures"/>
    <w:basedOn w:val="Normal"/>
    <w:next w:val="Normal"/>
    <w:semiHidden/>
    <w:unhideWhenUsed/>
    <w:rsid w:val="00065BB9"/>
  </w:style>
  <w:style w:type="table" w:styleId="Tabel-Professionel">
    <w:name w:val="Table Professional"/>
    <w:basedOn w:val="Tabel-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Normal"/>
    <w:next w:val="Normal"/>
    <w:link w:val="TitelTegn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overskrift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dholdsfortegnelse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Indholdsfortegnelse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sm481k\AppData\Roaming\Microsoft\Skabeloner\Tjenestefaktura%20med%20timer%20og%20tak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8A2245F7E6484B8EBC86461A60C39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90AA74-E1BD-4A4B-ABFC-F60600A41CFF}"/>
      </w:docPartPr>
      <w:docPartBody>
        <w:p w:rsidR="00C27B32" w:rsidRDefault="00EC6A61">
          <w:pPr>
            <w:pStyle w:val="098A2245F7E6484B8EBC86461A60C396"/>
          </w:pPr>
          <w:r>
            <w:rPr>
              <w:lang w:bidi="da-DK"/>
            </w:rPr>
            <w:t>Firmanavn</w:t>
          </w:r>
        </w:p>
      </w:docPartBody>
    </w:docPart>
    <w:docPart>
      <w:docPartPr>
        <w:name w:val="EA62040A3FB14172B874E41FAB0913F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BD45063-CD5B-4C2C-8ECA-A04A14960702}"/>
      </w:docPartPr>
      <w:docPartBody>
        <w:p w:rsidR="00C27B32" w:rsidRDefault="00EC6A61">
          <w:pPr>
            <w:pStyle w:val="EA62040A3FB14172B874E41FAB0913F5"/>
          </w:pPr>
          <w:r>
            <w:rPr>
              <w:lang w:bidi="da-DK"/>
            </w:rPr>
            <w:t>Telefonnummer</w:t>
          </w:r>
        </w:p>
      </w:docPartBody>
    </w:docPart>
    <w:docPart>
      <w:docPartPr>
        <w:name w:val="56DA9DA8077D47F49BEC6DAF0D2C67F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4671336-A35B-4AFC-B4CE-6610C9FC6C83}"/>
      </w:docPartPr>
      <w:docPartBody>
        <w:p w:rsidR="00C27B32" w:rsidRDefault="00EC6A61">
          <w:pPr>
            <w:pStyle w:val="56DA9DA8077D47F49BEC6DAF0D2C67F7"/>
          </w:pPr>
          <w:r>
            <w:rPr>
              <w:lang w:bidi="da-DK"/>
            </w:rPr>
            <w:t>FAKTURA</w:t>
          </w:r>
        </w:p>
      </w:docPartBody>
    </w:docPart>
    <w:docPart>
      <w:docPartPr>
        <w:name w:val="9840237D7D994DEDB89419987DA022A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D63A2BE-80BD-4254-8AD8-D12070B3E518}"/>
      </w:docPartPr>
      <w:docPartBody>
        <w:p w:rsidR="00C27B32" w:rsidRDefault="00EC6A61">
          <w:pPr>
            <w:pStyle w:val="9840237D7D994DEDB89419987DA022A8"/>
          </w:pPr>
          <w:r w:rsidRPr="005A6D66">
            <w:rPr>
              <w:lang w:bidi="da-DK"/>
            </w:rPr>
            <w:t>Faktura #</w:t>
          </w:r>
        </w:p>
      </w:docPartBody>
    </w:docPart>
    <w:docPart>
      <w:docPartPr>
        <w:name w:val="738A80BA0AE6426990CAD632245583F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F8E134-5B4F-446F-96C5-DF21B8C7A4C0}"/>
      </w:docPartPr>
      <w:docPartBody>
        <w:p w:rsidR="00C27B32" w:rsidRDefault="00EC6A61">
          <w:pPr>
            <w:pStyle w:val="738A80BA0AE6426990CAD632245583F8"/>
          </w:pPr>
          <w:r>
            <w:rPr>
              <w:lang w:bidi="da-DK"/>
            </w:rPr>
            <w:t>Til:</w:t>
          </w:r>
        </w:p>
      </w:docPartBody>
    </w:docPart>
    <w:docPart>
      <w:docPartPr>
        <w:name w:val="29F8C910B05B4C14ACE0B9E9F0010FA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E852D7F-5D75-49C1-9E11-8EAA858C8F28}"/>
      </w:docPartPr>
      <w:docPartBody>
        <w:p w:rsidR="00C27B32" w:rsidRDefault="00EC6A61">
          <w:pPr>
            <w:pStyle w:val="29F8C910B05B4C14ACE0B9E9F0010FA0"/>
          </w:pPr>
          <w:r w:rsidRPr="00580BA0">
            <w:rPr>
              <w:lang w:bidi="da-DK"/>
            </w:rPr>
            <w:t>I ALT</w:t>
          </w:r>
        </w:p>
      </w:docPartBody>
    </w:docPart>
    <w:docPart>
      <w:docPartPr>
        <w:name w:val="C27C92F6D2544088AF12E9686E240A4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73DC3B6-669B-4AB0-88A3-A2A6DDCA62E5}"/>
      </w:docPartPr>
      <w:docPartBody>
        <w:p w:rsidR="00C27B32" w:rsidRDefault="00E149D3" w:rsidP="00E149D3">
          <w:pPr>
            <w:pStyle w:val="C27C92F6D2544088AF12E9686E240A49"/>
          </w:pPr>
          <w:r>
            <w:rPr>
              <w:lang w:bidi="da-DK"/>
            </w:rPr>
            <w:t>Telefonnummer</w:t>
          </w:r>
        </w:p>
      </w:docPartBody>
    </w:docPart>
    <w:docPart>
      <w:docPartPr>
        <w:name w:val="1796E5DBCB234A04A11294230B0C2A6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ABD6899-3ADA-453B-8F57-CE20D0EF8AF2}"/>
      </w:docPartPr>
      <w:docPartBody>
        <w:p w:rsidR="00C27B32" w:rsidRDefault="00E149D3" w:rsidP="00E149D3">
          <w:pPr>
            <w:pStyle w:val="1796E5DBCB234A04A11294230B0C2A66"/>
          </w:pPr>
          <w:r>
            <w:rPr>
              <w:lang w:bidi="da-DK"/>
            </w:rPr>
            <w:t>BESKRIVELSE</w:t>
          </w:r>
        </w:p>
      </w:docPartBody>
    </w:docPart>
    <w:docPart>
      <w:docPartPr>
        <w:name w:val="1CBD839FEB8D4414A71011552D62EAD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976FF68-0863-4B79-8D02-032D0A5F0386}"/>
      </w:docPartPr>
      <w:docPartBody>
        <w:p w:rsidR="00C27B32" w:rsidRDefault="00E149D3" w:rsidP="00E149D3">
          <w:pPr>
            <w:pStyle w:val="1CBD839FEB8D4414A71011552D62EADF"/>
          </w:pPr>
          <w:r>
            <w:rPr>
              <w:lang w:bidi="da-DK"/>
            </w:rPr>
            <w:t>BELØB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9D3"/>
    <w:rsid w:val="00013F93"/>
    <w:rsid w:val="000308A1"/>
    <w:rsid w:val="002A6FAF"/>
    <w:rsid w:val="00501714"/>
    <w:rsid w:val="00795973"/>
    <w:rsid w:val="00C27B32"/>
    <w:rsid w:val="00E149D3"/>
    <w:rsid w:val="00EC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098A2245F7E6484B8EBC86461A60C396">
    <w:name w:val="098A2245F7E6484B8EBC86461A60C396"/>
  </w:style>
  <w:style w:type="paragraph" w:customStyle="1" w:styleId="EA62040A3FB14172B874E41FAB0913F5">
    <w:name w:val="EA62040A3FB14172B874E41FAB0913F5"/>
  </w:style>
  <w:style w:type="paragraph" w:customStyle="1" w:styleId="56DA9DA8077D47F49BEC6DAF0D2C67F7">
    <w:name w:val="56DA9DA8077D47F49BEC6DAF0D2C67F7"/>
  </w:style>
  <w:style w:type="paragraph" w:customStyle="1" w:styleId="9840237D7D994DEDB89419987DA022A8">
    <w:name w:val="9840237D7D994DEDB89419987DA022A8"/>
  </w:style>
  <w:style w:type="paragraph" w:customStyle="1" w:styleId="738A80BA0AE6426990CAD632245583F8">
    <w:name w:val="738A80BA0AE6426990CAD632245583F8"/>
  </w:style>
  <w:style w:type="paragraph" w:customStyle="1" w:styleId="29F8C910B05B4C14ACE0B9E9F0010FA0">
    <w:name w:val="29F8C910B05B4C14ACE0B9E9F0010FA0"/>
  </w:style>
  <w:style w:type="paragraph" w:customStyle="1" w:styleId="C27C92F6D2544088AF12E9686E240A49">
    <w:name w:val="C27C92F6D2544088AF12E9686E240A49"/>
    <w:rsid w:val="00E149D3"/>
  </w:style>
  <w:style w:type="paragraph" w:customStyle="1" w:styleId="1796E5DBCB234A04A11294230B0C2A66">
    <w:name w:val="1796E5DBCB234A04A11294230B0C2A66"/>
    <w:rsid w:val="00E149D3"/>
  </w:style>
  <w:style w:type="paragraph" w:customStyle="1" w:styleId="1CBD839FEB8D4414A71011552D62EADF">
    <w:name w:val="1CBD839FEB8D4414A71011552D62EADF"/>
    <w:rsid w:val="00E14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D3A94-C188-45E5-B07D-83DC1537B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Tjenestefaktura med timer og takst.dotx</Template>
  <TotalTime>41</TotalTime>
  <Pages>1</Pages>
  <Words>102</Words>
  <Characters>625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ZAP Beach Camping</dc:subject>
  <dc:creator>Rasmus Thougaard Kristensen (rasm481k)</dc:creator>
  <cp:lastModifiedBy>Rasmus Thougaard Kristensen (RASM481K)</cp:lastModifiedBy>
  <cp:revision>10</cp:revision>
  <cp:lastPrinted>2004-04-13T21:11:00Z</cp:lastPrinted>
  <dcterms:created xsi:type="dcterms:W3CDTF">2021-06-18T07:56:00Z</dcterms:created>
  <dcterms:modified xsi:type="dcterms:W3CDTF">2021-06-21T06:56:00Z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TC062071081033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