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2"/>
        <w:gridCol w:w="4834"/>
      </w:tblGrid>
      <w:tr w:rsidR="00065BB9" w:rsidRPr="002A5155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:rsidR="00065BB9" w:rsidRPr="002A5155" w:rsidRDefault="002B305F" w:rsidP="00065BB9">
            <w:pPr>
              <w:pStyle w:val="Overskrift3"/>
            </w:pPr>
            <w:r>
              <w:t>En uforglemmelig tur</w:t>
            </w:r>
          </w:p>
          <w:p w:rsidR="00065BB9" w:rsidRPr="002B305F" w:rsidRDefault="002B305F" w:rsidP="00065BB9">
            <w:pPr>
              <w:rPr>
                <w:lang w:val="en-US"/>
              </w:rPr>
            </w:pPr>
            <w:r>
              <w:rPr>
                <w:lang w:val="en-US"/>
              </w:rPr>
              <w:t>Camping vej 1</w:t>
            </w:r>
          </w:p>
          <w:p w:rsidR="00065BB9" w:rsidRPr="002B305F" w:rsidRDefault="002B305F" w:rsidP="00065BB9">
            <w:pPr>
              <w:rPr>
                <w:lang w:val="en-US"/>
              </w:rPr>
            </w:pPr>
            <w:r>
              <w:rPr>
                <w:lang w:val="en-US"/>
              </w:rPr>
              <w:t>Midtjylland</w:t>
            </w:r>
          </w:p>
          <w:p w:rsidR="002B305F" w:rsidRDefault="007E2405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:rsidR="00065BB9" w:rsidRPr="002B305F" w:rsidRDefault="002B305F" w:rsidP="002B305F">
            <w:pPr>
              <w:rPr>
                <w:lang w:val="en-US"/>
              </w:rPr>
            </w:pPr>
            <w:r w:rsidRPr="002B305F">
              <w:rPr>
                <w:lang w:val="en-US"/>
              </w:rPr>
              <w:t>E-mail</w:t>
            </w:r>
            <w:r w:rsidR="00D0610E" w:rsidRPr="002B305F">
              <w:rPr>
                <w:lang w:val="en-US" w:bidi="da-DK"/>
              </w:rPr>
              <w:t xml:space="preserve">: </w:t>
            </w:r>
            <w:r w:rsidRPr="002B305F">
              <w:rPr>
                <w:lang w:val="en-US"/>
              </w:rPr>
              <w:t>ZAPBeachCamping@gmail.com</w:t>
            </w:r>
          </w:p>
        </w:tc>
        <w:tc>
          <w:tcPr>
            <w:tcW w:w="5035" w:type="dxa"/>
          </w:tcPr>
          <w:p w:rsidR="00065BB9" w:rsidRPr="002A5155" w:rsidRDefault="00BC69B9" w:rsidP="00065BB9">
            <w:pPr>
              <w:pStyle w:val="Overskrift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:rsidR="00065BB9" w:rsidRPr="002A5155" w:rsidRDefault="007E2405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  <w:bookmarkStart w:id="0" w:name="_GoBack"/>
                <w:bookmarkEnd w:id="0"/>
              </w:sdtContent>
            </w:sdt>
            <w:bookmarkStart w:id="1" w:name="ID_ORDRENUMMER"/>
            <w:r w:rsidR="002B305F">
              <w:t>ID_ORDRENUMMER</w:t>
            </w:r>
            <w:bookmarkEnd w:id="1"/>
          </w:p>
          <w:p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bookmarkStart w:id="2" w:name="ID_ARRIVAL"/>
            <w:r>
              <w:rPr>
                <w:lang w:bidi="da-DK"/>
              </w:rPr>
              <w:t>ID_</w:t>
            </w:r>
            <w:r>
              <w:t>ARRIVAL</w:t>
            </w:r>
            <w:bookmarkEnd w:id="2"/>
          </w:p>
          <w:p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bookmarkStart w:id="3" w:name="ID_DEPARTURE"/>
            <w:r>
              <w:t>ID_DEPARTURE</w:t>
            </w:r>
            <w:bookmarkEnd w:id="3"/>
          </w:p>
        </w:tc>
      </w:tr>
      <w:tr w:rsidR="00D60631" w:rsidRPr="002A5155" w:rsidTr="00090038">
        <w:tc>
          <w:tcPr>
            <w:tcW w:w="5035" w:type="dxa"/>
            <w:tcMar>
              <w:bottom w:w="720" w:type="dxa"/>
            </w:tcMar>
          </w:tcPr>
          <w:p w:rsidR="00D60631" w:rsidRPr="002A5155" w:rsidRDefault="007E2405" w:rsidP="00D60631">
            <w:pPr>
              <w:pStyle w:val="Overskrift2"/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2A5155">
                  <w:rPr>
                    <w:lang w:bidi="da-DK"/>
                  </w:rPr>
                  <w:t>Til:</w:t>
                </w:r>
              </w:sdtContent>
            </w:sdt>
          </w:p>
          <w:p w:rsidR="002B305F" w:rsidRPr="002B305F" w:rsidRDefault="002B305F" w:rsidP="002B305F">
            <w:pPr>
              <w:rPr>
                <w:lang w:val="en-US"/>
              </w:rPr>
            </w:pPr>
            <w:bookmarkStart w:id="4" w:name="ID_ADDRESS"/>
            <w:r w:rsidRPr="002B305F">
              <w:rPr>
                <w:lang w:val="en-US"/>
              </w:rPr>
              <w:t>ID_ADDRESS</w:t>
            </w:r>
          </w:p>
          <w:p w:rsidR="00AA79A8" w:rsidRDefault="002B305F" w:rsidP="002B305F">
            <w:pPr>
              <w:rPr>
                <w:lang w:val="en-US"/>
              </w:rPr>
            </w:pPr>
            <w:bookmarkStart w:id="5" w:name="ID_CITY"/>
            <w:bookmarkEnd w:id="4"/>
            <w:r w:rsidRPr="002B305F">
              <w:rPr>
                <w:lang w:val="en-US"/>
              </w:rPr>
              <w:t>ID_CITY</w:t>
            </w:r>
            <w:bookmarkEnd w:id="5"/>
            <w:r w:rsidR="00AA79A8">
              <w:rPr>
                <w:lang w:val="en-US"/>
              </w:rPr>
              <w:t xml:space="preserve"> </w:t>
            </w:r>
          </w:p>
          <w:p w:rsidR="002B305F" w:rsidRPr="002B305F" w:rsidRDefault="002B305F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Content>
                <w:r w:rsidRPr="002B305F">
                  <w:rPr>
                    <w:lang w:val="en-US" w:bidi="da-DK"/>
                  </w:rPr>
                  <w:t>Telefonnummer</w:t>
                </w:r>
              </w:sdtContent>
            </w:sdt>
            <w:r w:rsidRPr="002B305F">
              <w:rPr>
                <w:lang w:val="en-US" w:bidi="da-DK"/>
              </w:rPr>
              <w:t xml:space="preserve">: </w:t>
            </w:r>
            <w:bookmarkStart w:id="6" w:name="ID_PHONENUMBER"/>
            <w:r w:rsidRPr="002B305F">
              <w:rPr>
                <w:lang w:val="en-US"/>
              </w:rPr>
              <w:t>ID_PHONENUMBER</w:t>
            </w:r>
            <w:r w:rsidRPr="002B305F">
              <w:rPr>
                <w:lang w:val="en-US" w:bidi="da-DK"/>
              </w:rPr>
              <w:t xml:space="preserve"> </w:t>
            </w:r>
            <w:bookmarkEnd w:id="6"/>
          </w:p>
          <w:p w:rsidR="00D60631" w:rsidRPr="002A5155" w:rsidRDefault="002B305F" w:rsidP="002B305F">
            <w:r>
              <w:t>E-mail</w:t>
            </w:r>
            <w:r w:rsidRPr="002B305F">
              <w:rPr>
                <w:lang w:bidi="da-DK"/>
              </w:rPr>
              <w:t xml:space="preserve">: </w:t>
            </w:r>
            <w:bookmarkStart w:id="7" w:name="ID_EMAIL"/>
            <w:r>
              <w:t>ID_EMAIL</w:t>
            </w:r>
            <w:bookmarkEnd w:id="7"/>
          </w:p>
        </w:tc>
        <w:tc>
          <w:tcPr>
            <w:tcW w:w="5035" w:type="dxa"/>
            <w:tcMar>
              <w:bottom w:w="720" w:type="dxa"/>
            </w:tcMar>
          </w:tcPr>
          <w:p w:rsidR="00D60631" w:rsidRPr="002A5155" w:rsidRDefault="00D60631" w:rsidP="00D60631"/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5807"/>
        <w:gridCol w:w="1843"/>
        <w:gridCol w:w="2086"/>
      </w:tblGrid>
      <w:tr w:rsidR="002B305F" w:rsidRPr="002A5155" w:rsidTr="002B305F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Content>
            <w:tc>
              <w:tcPr>
                <w:tcW w:w="5807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B305F" w:rsidRPr="002A5155" w:rsidRDefault="002B305F" w:rsidP="002B305F">
            <w:pPr>
              <w:pStyle w:val="Kolonneoverskrift"/>
            </w:pPr>
            <w:r>
              <w:t>Antal</w:t>
            </w: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B305F" w:rsidRPr="002A5155" w:rsidRDefault="002B305F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Content>
                <w:r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:rsidTr="002B305F">
        <w:trPr>
          <w:trHeight w:val="288"/>
          <w:tblHeader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8" w:name="ID_DESC1"/>
            <w:r>
              <w:t>ID_DESC1</w:t>
            </w:r>
            <w:bookmarkEnd w:id="8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9" w:name="ID_AM1"/>
            <w:r>
              <w:t>ID_</w:t>
            </w:r>
            <w:r>
              <w:t>AM1</w:t>
            </w:r>
            <w:bookmarkEnd w:id="9"/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10" w:name="ID_PRICE1"/>
            <w:r>
              <w:t>ID_PRICE1</w:t>
            </w:r>
            <w:bookmarkEnd w:id="10"/>
          </w:p>
        </w:tc>
      </w:tr>
      <w:tr w:rsidR="002B305F" w:rsidRPr="002A5155" w:rsidTr="002B305F">
        <w:trPr>
          <w:trHeight w:val="288"/>
          <w:tblHeader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11" w:name="ID_DESC2"/>
            <w:r>
              <w:t>ID_DESC</w:t>
            </w:r>
            <w:r>
              <w:t>2</w:t>
            </w:r>
            <w:bookmarkEnd w:id="11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12" w:name="ID_AM2"/>
            <w:r>
              <w:t>ID_AM</w:t>
            </w:r>
            <w:r>
              <w:t>2</w:t>
            </w:r>
            <w:bookmarkEnd w:id="12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13" w:name="ID_PRICE2"/>
            <w:r>
              <w:t>ID_PRICE</w:t>
            </w:r>
            <w:r>
              <w:t>2</w:t>
            </w:r>
            <w:bookmarkEnd w:id="13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14" w:name="ID_DESC3"/>
            <w:r>
              <w:t>ID_DESC</w:t>
            </w:r>
            <w:r>
              <w:t>3</w:t>
            </w:r>
            <w:bookmarkEnd w:id="14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15" w:name="ID_AM3"/>
            <w:r>
              <w:t>ID_</w:t>
            </w:r>
            <w:r>
              <w:t>AM3</w:t>
            </w:r>
            <w:bookmarkEnd w:id="15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16" w:name="ID_PRICE3"/>
            <w:r>
              <w:t>ID_PRICE</w:t>
            </w:r>
            <w:r>
              <w:t>3</w:t>
            </w:r>
            <w:bookmarkEnd w:id="16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17" w:name="ID_DESC4"/>
            <w:r>
              <w:t>ID_DESC</w:t>
            </w:r>
            <w:r>
              <w:t>4</w:t>
            </w:r>
            <w:bookmarkEnd w:id="17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18" w:name="ID_AM4"/>
            <w:r>
              <w:t>ID_AM</w:t>
            </w:r>
            <w:r>
              <w:t>4</w:t>
            </w:r>
            <w:bookmarkEnd w:id="18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19" w:name="ID_PRICE4"/>
            <w:r>
              <w:t>ID_PRICE</w:t>
            </w:r>
            <w:r>
              <w:t>4</w:t>
            </w:r>
            <w:bookmarkEnd w:id="19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20" w:name="ID_DESC5"/>
            <w:r>
              <w:t>ID_DESC</w:t>
            </w:r>
            <w:r>
              <w:t>5</w:t>
            </w:r>
            <w:bookmarkEnd w:id="20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21" w:name="ID_AM5"/>
            <w:r>
              <w:t>ID_AM</w:t>
            </w:r>
            <w:r>
              <w:t>5</w:t>
            </w:r>
            <w:bookmarkEnd w:id="21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22" w:name="ID_PRICE5"/>
            <w:r>
              <w:t>ID_PRICE</w:t>
            </w:r>
            <w:r>
              <w:t>5</w:t>
            </w:r>
            <w:bookmarkEnd w:id="22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23" w:name="ID_DESC6"/>
            <w:r>
              <w:t>ID_DESC</w:t>
            </w:r>
            <w:r>
              <w:t>6</w:t>
            </w:r>
            <w:bookmarkEnd w:id="23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24" w:name="ID_AM6"/>
            <w:r>
              <w:t>ID_AM</w:t>
            </w:r>
            <w:r>
              <w:t>6</w:t>
            </w:r>
            <w:bookmarkEnd w:id="24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25" w:name="ID_PRICE6"/>
            <w:r>
              <w:t>ID_PRICE</w:t>
            </w:r>
            <w:r>
              <w:t>6</w:t>
            </w:r>
            <w:bookmarkEnd w:id="25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26" w:name="ID_DESC7"/>
            <w:r>
              <w:t>ID_DESC</w:t>
            </w:r>
            <w:r>
              <w:t>7</w:t>
            </w:r>
            <w:bookmarkEnd w:id="26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27" w:name="ID_AM7"/>
            <w:r>
              <w:t>ID_AM</w:t>
            </w:r>
            <w:r>
              <w:t>7</w:t>
            </w:r>
            <w:bookmarkEnd w:id="27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28" w:name="ID_PRICE7"/>
            <w:r>
              <w:t>ID_PRICE</w:t>
            </w:r>
            <w:r>
              <w:t>7</w:t>
            </w:r>
            <w:bookmarkEnd w:id="28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29" w:name="ID_DESC8"/>
            <w:r>
              <w:t>ID_DESC</w:t>
            </w:r>
            <w:r>
              <w:t>8</w:t>
            </w:r>
            <w:bookmarkEnd w:id="29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30" w:name="ID_AM8"/>
            <w:r>
              <w:t>ID_AM</w:t>
            </w:r>
            <w:r>
              <w:t>8</w:t>
            </w:r>
            <w:bookmarkEnd w:id="30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31" w:name="ID_PRICE8"/>
            <w:r>
              <w:t>ID_PRICE</w:t>
            </w:r>
            <w:r>
              <w:t>8</w:t>
            </w:r>
            <w:bookmarkEnd w:id="31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32" w:name="ID_DESC9"/>
            <w:r>
              <w:t>ID_DESC</w:t>
            </w:r>
            <w:r>
              <w:t>9</w:t>
            </w:r>
            <w:bookmarkEnd w:id="32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33" w:name="ID_AM9"/>
            <w:r>
              <w:t>ID_AM</w:t>
            </w:r>
            <w:r>
              <w:t>9</w:t>
            </w:r>
            <w:bookmarkEnd w:id="33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34" w:name="ID_PRICE9"/>
            <w:r>
              <w:t>ID_PRICE</w:t>
            </w:r>
            <w:r>
              <w:t>9</w:t>
            </w:r>
            <w:bookmarkEnd w:id="34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35" w:name="ID_DESC10"/>
            <w:r>
              <w:t>ID_DESC</w:t>
            </w:r>
            <w:r>
              <w:t>10</w:t>
            </w:r>
            <w:bookmarkEnd w:id="35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36" w:name="ID_AM10"/>
            <w:r>
              <w:t>ID_AM</w:t>
            </w:r>
            <w:r>
              <w:t>10</w:t>
            </w:r>
            <w:bookmarkEnd w:id="36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37" w:name="ID_PRICE10"/>
            <w:r>
              <w:t>ID_PRICE</w:t>
            </w:r>
            <w:r>
              <w:t>10</w:t>
            </w:r>
            <w:bookmarkEnd w:id="37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38" w:name="ID_DESC11"/>
            <w:r>
              <w:t>ID_DESC1</w:t>
            </w:r>
            <w:r>
              <w:t>1</w:t>
            </w:r>
            <w:bookmarkEnd w:id="38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39" w:name="ID_AM11"/>
            <w:r>
              <w:t>ID_AM</w:t>
            </w:r>
            <w:r>
              <w:t>11</w:t>
            </w:r>
            <w:bookmarkEnd w:id="39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40" w:name="ID_PRICE11"/>
            <w:r>
              <w:t>ID_PRICE</w:t>
            </w:r>
            <w:r>
              <w:t>11</w:t>
            </w:r>
            <w:bookmarkEnd w:id="40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41" w:name="ID_DESC12"/>
            <w:r>
              <w:t>ID_DESC1</w:t>
            </w:r>
            <w:r>
              <w:t>2</w:t>
            </w:r>
            <w:bookmarkEnd w:id="41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42" w:name="ID_AM12"/>
            <w:r>
              <w:t>ID_AM</w:t>
            </w:r>
            <w:r>
              <w:t>12</w:t>
            </w:r>
            <w:bookmarkEnd w:id="42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43" w:name="ID_PRICE12"/>
            <w:r>
              <w:t>ID_PRICE</w:t>
            </w:r>
            <w:r>
              <w:t>12</w:t>
            </w:r>
            <w:bookmarkEnd w:id="43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44" w:name="ID_DESC13"/>
            <w:r>
              <w:t>ID_DESC1</w:t>
            </w:r>
            <w:r>
              <w:t>3</w:t>
            </w:r>
            <w:bookmarkEnd w:id="44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45" w:name="ID_AM13"/>
            <w:r>
              <w:t>ID_AM</w:t>
            </w:r>
            <w:r>
              <w:t>13</w:t>
            </w:r>
            <w:bookmarkEnd w:id="45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46" w:name="ID_PRICE13"/>
            <w:r>
              <w:t>ID_PRICE</w:t>
            </w:r>
            <w:r>
              <w:t>13</w:t>
            </w:r>
            <w:bookmarkEnd w:id="46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47" w:name="ID_DESC14"/>
            <w:r>
              <w:t>ID_DESC1</w:t>
            </w:r>
            <w:r>
              <w:t>4</w:t>
            </w:r>
            <w:bookmarkEnd w:id="47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48" w:name="ID_AM14"/>
            <w:r>
              <w:t>ID_AM</w:t>
            </w:r>
            <w:r>
              <w:t>14</w:t>
            </w:r>
            <w:bookmarkEnd w:id="48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49" w:name="ID_PRICE14"/>
            <w:r>
              <w:t>ID_PRICE</w:t>
            </w:r>
            <w:r>
              <w:t>14</w:t>
            </w:r>
            <w:bookmarkEnd w:id="49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50" w:name="ID_DESC15"/>
            <w:r>
              <w:t>ID_DESC1</w:t>
            </w:r>
            <w:r>
              <w:t>5</w:t>
            </w:r>
            <w:bookmarkEnd w:id="50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51" w:name="ID_AM15"/>
            <w:r>
              <w:t>ID_AM</w:t>
            </w:r>
            <w:r>
              <w:t>15</w:t>
            </w:r>
            <w:bookmarkEnd w:id="51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52" w:name="ID_PRICE15"/>
            <w:r>
              <w:t>ID_PRICE</w:t>
            </w:r>
            <w:r>
              <w:t>15</w:t>
            </w:r>
            <w:bookmarkEnd w:id="52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53" w:name="ID_DESC16"/>
            <w:r>
              <w:t>ID_DESC1</w:t>
            </w:r>
            <w:r>
              <w:t>6</w:t>
            </w:r>
            <w:bookmarkEnd w:id="53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54" w:name="ID_AM16"/>
            <w:r>
              <w:t>ID_AM</w:t>
            </w:r>
            <w:r>
              <w:t>16</w:t>
            </w:r>
            <w:bookmarkEnd w:id="54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55" w:name="ID_PRICE16"/>
            <w:r>
              <w:t>ID_PRICE</w:t>
            </w:r>
            <w:r>
              <w:t>16</w:t>
            </w:r>
            <w:bookmarkEnd w:id="55"/>
          </w:p>
        </w:tc>
      </w:tr>
      <w:tr w:rsidR="002B305F" w:rsidRPr="002A5155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05F" w:rsidRPr="002A5155" w:rsidRDefault="002B305F" w:rsidP="002B305F">
            <w:bookmarkStart w:id="56" w:name="ID_DESC17"/>
            <w:r>
              <w:t>ID_DESC1</w:t>
            </w:r>
            <w:r>
              <w:t>7</w:t>
            </w:r>
            <w:bookmarkEnd w:id="56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bookmarkStart w:id="57" w:name="ID_AM17"/>
            <w:r>
              <w:t>ID_AM</w:t>
            </w:r>
            <w:r>
              <w:t>1</w:t>
            </w:r>
            <w:r>
              <w:t>7</w:t>
            </w:r>
            <w:bookmarkEnd w:id="57"/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B305F" w:rsidRPr="002A5155" w:rsidRDefault="002B305F" w:rsidP="002B305F">
            <w:pPr>
              <w:pStyle w:val="Belb"/>
            </w:pPr>
            <w:bookmarkStart w:id="58" w:name="ID_PRICE17"/>
            <w:r>
              <w:t>ID_PRICE</w:t>
            </w:r>
            <w:r>
              <w:t>17</w:t>
            </w:r>
            <w:bookmarkEnd w:id="58"/>
          </w:p>
        </w:tc>
      </w:tr>
    </w:tbl>
    <w:tbl>
      <w:tblPr>
        <w:tblStyle w:val="Tabel-Git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:rsidR="00667BFD" w:rsidRPr="002A5155" w:rsidRDefault="007E2405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:rsidR="00667BFD" w:rsidRPr="002A5155" w:rsidRDefault="002B305F" w:rsidP="002B305F">
            <w:pPr>
              <w:pStyle w:val="Hjrejusteret"/>
            </w:pPr>
            <w:bookmarkStart w:id="59" w:name="ID_TOTAL"/>
            <w:r>
              <w:t>ID_</w:t>
            </w:r>
            <w:r>
              <w:t>ToTAL</w:t>
            </w:r>
            <w:bookmarkEnd w:id="59"/>
          </w:p>
        </w:tc>
      </w:tr>
    </w:tbl>
    <w:p w:rsidR="00CC3C86" w:rsidRPr="002A5155" w:rsidRDefault="00BC69B9" w:rsidP="00A457F0">
      <w:pPr>
        <w:pStyle w:val="Tak"/>
      </w:pPr>
      <w:r w:rsidRPr="00BC69B9"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2254885</wp:posOffset>
            </wp:positionH>
            <wp:positionV relativeFrom="paragraph">
              <wp:posOffset>-8594725</wp:posOffset>
            </wp:positionV>
            <wp:extent cx="1684557" cy="1645920"/>
            <wp:effectExtent l="0" t="0" r="0" b="0"/>
            <wp:wrapNone/>
            <wp:docPr id="1" name="Billede 1" descr="C:\Users\rasm481k\source\repos\H2-ZAPBeachCamping\ZAPBeachCampingASP\Images\ZA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m481k\source\repos\H2-ZAPBeachCamping\ZAPBeachCampingASP\Images\ZAP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557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05F"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405" w:rsidRDefault="007E2405" w:rsidP="00450C0A">
      <w:pPr>
        <w:spacing w:line="240" w:lineRule="auto"/>
      </w:pPr>
      <w:r>
        <w:separator/>
      </w:r>
    </w:p>
  </w:endnote>
  <w:endnote w:type="continuationSeparator" w:id="0">
    <w:p w:rsidR="007E2405" w:rsidRDefault="007E2405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405" w:rsidRDefault="007E2405" w:rsidP="00450C0A">
      <w:pPr>
        <w:spacing w:line="240" w:lineRule="auto"/>
      </w:pPr>
      <w:r>
        <w:separator/>
      </w:r>
    </w:p>
  </w:footnote>
  <w:footnote w:type="continuationSeparator" w:id="0">
    <w:p w:rsidR="007E2405" w:rsidRDefault="007E2405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8500B"/>
    <w:rsid w:val="002A5155"/>
    <w:rsid w:val="002A5AC8"/>
    <w:rsid w:val="002B305F"/>
    <w:rsid w:val="002E09CB"/>
    <w:rsid w:val="00341D54"/>
    <w:rsid w:val="003473E2"/>
    <w:rsid w:val="003C333D"/>
    <w:rsid w:val="003F03CA"/>
    <w:rsid w:val="00413490"/>
    <w:rsid w:val="00450C0A"/>
    <w:rsid w:val="0046047E"/>
    <w:rsid w:val="0047011B"/>
    <w:rsid w:val="00473FA7"/>
    <w:rsid w:val="004B0072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E620C"/>
    <w:rsid w:val="00F413EC"/>
    <w:rsid w:val="00F47526"/>
    <w:rsid w:val="00F52042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8E73A7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532"/>
  </w:style>
  <w:style w:type="paragraph" w:styleId="Overskrift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Overskrift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Overskrift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dsholdertekst">
    <w:name w:val="Placeholder Text"/>
    <w:basedOn w:val="Standardskrifttypeiafsnit"/>
    <w:uiPriority w:val="99"/>
    <w:semiHidden/>
    <w:rsid w:val="00780FDB"/>
    <w:rPr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3532"/>
  </w:style>
  <w:style w:type="paragraph" w:styleId="Sidefod">
    <w:name w:val="footer"/>
    <w:basedOn w:val="Normal"/>
    <w:link w:val="Sidefo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3532"/>
  </w:style>
  <w:style w:type="table" w:styleId="Tabel-Gitter">
    <w:name w:val="Table Grid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semiHidden/>
    <w:unhideWhenUsed/>
    <w:rsid w:val="00065BB9"/>
  </w:style>
  <w:style w:type="paragraph" w:styleId="Blokteks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semiHidden/>
    <w:unhideWhenUsed/>
    <w:rsid w:val="00065BB9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65BB9"/>
  </w:style>
  <w:style w:type="paragraph" w:styleId="Brdtekst2">
    <w:name w:val="Body Text 2"/>
    <w:basedOn w:val="Normal"/>
    <w:link w:val="Brdtekst2Tegn"/>
    <w:semiHidden/>
    <w:unhideWhenUsed/>
    <w:rsid w:val="00065BB9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065BB9"/>
  </w:style>
  <w:style w:type="paragraph" w:styleId="Brdtekst3">
    <w:name w:val="Body Text 3"/>
    <w:basedOn w:val="Normal"/>
    <w:link w:val="Brdtekst3Tegn"/>
    <w:semiHidden/>
    <w:unhideWhenUsed/>
    <w:rsid w:val="00065BB9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065BB9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semiHidden/>
    <w:unhideWhenUsed/>
    <w:rsid w:val="00065BB9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065BB9"/>
  </w:style>
  <w:style w:type="paragraph" w:styleId="Brdtekstindrykning">
    <w:name w:val="Body Text Indent"/>
    <w:basedOn w:val="Normal"/>
    <w:link w:val="BrdtekstindrykningTegn"/>
    <w:semiHidden/>
    <w:unhideWhenUsed/>
    <w:rsid w:val="00065BB9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065BB9"/>
  </w:style>
  <w:style w:type="paragraph" w:styleId="Brdtekst-frstelinjeindrykning2">
    <w:name w:val="Body Text First Indent 2"/>
    <w:basedOn w:val="Brdtekstindrykning"/>
    <w:link w:val="Brdtekst-frstelinjeindrykning2Tegn"/>
    <w:semiHidden/>
    <w:unhideWhenUsed/>
    <w:rsid w:val="00065BB9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065BB9"/>
  </w:style>
  <w:style w:type="paragraph" w:styleId="Brdtekstindrykning2">
    <w:name w:val="Body Text Indent 2"/>
    <w:basedOn w:val="Normal"/>
    <w:link w:val="Brdtekstindrykning2Tegn"/>
    <w:semiHidden/>
    <w:unhideWhenUsed/>
    <w:rsid w:val="00065BB9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065BB9"/>
  </w:style>
  <w:style w:type="paragraph" w:styleId="Brdtekstindrykning3">
    <w:name w:val="Body Text Indent 3"/>
    <w:basedOn w:val="Normal"/>
    <w:link w:val="Brdtekstindrykning3Teg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065BB9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Sluthilsen">
    <w:name w:val="Closing"/>
    <w:basedOn w:val="Normal"/>
    <w:link w:val="SluthilsenTegn"/>
    <w:semiHidden/>
    <w:unhideWhenUsed/>
    <w:rsid w:val="00065BB9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065BB9"/>
  </w:style>
  <w:style w:type="table" w:styleId="Farvetgitter">
    <w:name w:val="Colorful Grid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unhideWhenUsed/>
    <w:rsid w:val="00065BB9"/>
    <w:rPr>
      <w:sz w:val="22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065BB9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065BB9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065BB9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unhideWhenUsed/>
    <w:rsid w:val="00065BB9"/>
  </w:style>
  <w:style w:type="character" w:customStyle="1" w:styleId="DatoTegn">
    <w:name w:val="Dato Tegn"/>
    <w:basedOn w:val="Standardskrifttypeiafsnit"/>
    <w:link w:val="Dato"/>
    <w:semiHidden/>
    <w:rsid w:val="00065BB9"/>
  </w:style>
  <w:style w:type="paragraph" w:styleId="Dokumentoversigt">
    <w:name w:val="Document Map"/>
    <w:basedOn w:val="Normal"/>
    <w:link w:val="DokumentoversigtTeg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065BB9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semiHidden/>
    <w:unhideWhenUsed/>
    <w:rsid w:val="00065BB9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semiHidden/>
    <w:rsid w:val="00065BB9"/>
  </w:style>
  <w:style w:type="character" w:styleId="Fremhv">
    <w:name w:val="Emphasis"/>
    <w:basedOn w:val="Standardskrifttypeiafsnit"/>
    <w:semiHidden/>
    <w:unhideWhenUsed/>
    <w:qFormat/>
    <w:rsid w:val="00065BB9"/>
    <w:rPr>
      <w:i/>
      <w:iCs/>
    </w:rPr>
  </w:style>
  <w:style w:type="character" w:styleId="Slutnotehenvisning">
    <w:name w:val="endnote reference"/>
    <w:basedOn w:val="Standardskrifttypeiafsnit"/>
    <w:semiHidden/>
    <w:unhideWhenUsed/>
    <w:rsid w:val="00065BB9"/>
    <w:rPr>
      <w:vertAlign w:val="superscript"/>
    </w:rPr>
  </w:style>
  <w:style w:type="paragraph" w:styleId="Slutnotetekst">
    <w:name w:val="endnote text"/>
    <w:basedOn w:val="Normal"/>
    <w:link w:val="Slut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065BB9"/>
    <w:rPr>
      <w:szCs w:val="20"/>
    </w:rPr>
  </w:style>
  <w:style w:type="paragraph" w:styleId="Modtageradresse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semiHidden/>
    <w:unhideWhenUsed/>
    <w:rsid w:val="00065BB9"/>
    <w:rPr>
      <w:color w:val="800080" w:themeColor="followedHyperlink"/>
      <w:u w:val="single"/>
    </w:rPr>
  </w:style>
  <w:style w:type="character" w:styleId="Fodnotehenvisning">
    <w:name w:val="footnote reference"/>
    <w:basedOn w:val="Standardskrifttypeiafsnit"/>
    <w:semiHidden/>
    <w:unhideWhenUsed/>
    <w:rsid w:val="00065BB9"/>
    <w:rPr>
      <w:vertAlign w:val="superscript"/>
    </w:rPr>
  </w:style>
  <w:style w:type="paragraph" w:styleId="Fodnotetekst">
    <w:name w:val="footnote text"/>
    <w:basedOn w:val="Normal"/>
    <w:link w:val="Fod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065BB9"/>
    <w:rPr>
      <w:szCs w:val="20"/>
    </w:rPr>
  </w:style>
  <w:style w:type="table" w:styleId="Gittertabel1-lys">
    <w:name w:val="Grid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lys-farve2">
    <w:name w:val="Grid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3">
    <w:name w:val="Grid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Overskrift4Tegn">
    <w:name w:val="Overskrift 4 Tegn"/>
    <w:basedOn w:val="Standardskrifttypeiafsnit"/>
    <w:link w:val="Oversk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krifttypeiafsnit"/>
    <w:semiHidden/>
    <w:unhideWhenUsed/>
    <w:rsid w:val="00065BB9"/>
  </w:style>
  <w:style w:type="paragraph" w:styleId="HTML-adresse">
    <w:name w:val="HTML Address"/>
    <w:basedOn w:val="Normal"/>
    <w:link w:val="HTML-adresseTeg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065BB9"/>
    <w:rPr>
      <w:i/>
      <w:iCs/>
    </w:rPr>
  </w:style>
  <w:style w:type="character" w:styleId="HTML-citat">
    <w:name w:val="HTML Cite"/>
    <w:basedOn w:val="Standardskrifttypeiafsnit"/>
    <w:semiHidden/>
    <w:unhideWhenUsed/>
    <w:rsid w:val="00065BB9"/>
    <w:rPr>
      <w:i/>
      <w:iCs/>
    </w:rPr>
  </w:style>
  <w:style w:type="character" w:styleId="HTML-kode">
    <w:name w:val="HTML Code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semiHidden/>
    <w:unhideWhenUsed/>
    <w:rsid w:val="00065BB9"/>
    <w:rPr>
      <w:i/>
      <w:iCs/>
    </w:rPr>
  </w:style>
  <w:style w:type="character" w:styleId="HTML-tastatur">
    <w:name w:val="HTML Keyboard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065BB9"/>
    <w:rPr>
      <w:rFonts w:ascii="Consolas" w:hAnsi="Consolas"/>
      <w:szCs w:val="20"/>
    </w:rPr>
  </w:style>
  <w:style w:type="character" w:styleId="HTML-eksempel">
    <w:name w:val="HTML Sample"/>
    <w:basedOn w:val="Standardskrifttypeiafsnit"/>
    <w:semiHidden/>
    <w:unhideWhenUsed/>
    <w:rsid w:val="00065BB9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semiHidden/>
    <w:unhideWhenUsed/>
    <w:rsid w:val="00065BB9"/>
    <w:rPr>
      <w:i/>
      <w:iCs/>
    </w:rPr>
  </w:style>
  <w:style w:type="character" w:styleId="Hyperlink">
    <w:name w:val="Hyperlink"/>
    <w:basedOn w:val="Standardskrifttypeiafsnit"/>
    <w:semiHidden/>
    <w:unhideWhenUsed/>
    <w:rsid w:val="00065BB9"/>
    <w:rPr>
      <w:color w:val="0000FF" w:themeColor="hyperlink"/>
      <w:u w:val="single"/>
    </w:rPr>
  </w:style>
  <w:style w:type="paragraph" w:styleId="Indeks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80FDB"/>
    <w:rPr>
      <w:i/>
      <w:iCs/>
      <w:color w:val="365F91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ystgitter">
    <w:name w:val="Light Grid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">
    <w:name w:val="Light Shading"/>
    <w:basedOn w:val="Tabel-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unhideWhenUsed/>
    <w:rsid w:val="00065BB9"/>
  </w:style>
  <w:style w:type="paragraph" w:styleId="Liste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Opstilling-punkttegn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Opstilling-punkttegn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Opstilling-punkttegn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Opstilling-punkttegn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Opstilling-punkttegn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Opstilling-forts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Opstilling-forts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Opstilling-forts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Opstilling-forts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Opstilling-forts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Opstilling-talellerbogst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Opstilling-talellerbogst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Opstilling-talellerbogst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Opstilling-talellerbogst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Opstilling-talellerbogst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eafsnit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2">
    <w:name w:val="List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3">
    <w:name w:val="List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semiHidden/>
    <w:rsid w:val="00065BB9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Brevhoved">
    <w:name w:val="Message Header"/>
    <w:basedOn w:val="Normal"/>
    <w:link w:val="BrevhovedTeg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semiHidden/>
    <w:unhideWhenUsed/>
    <w:rsid w:val="00065BB9"/>
    <w:pPr>
      <w:ind w:left="720"/>
    </w:pPr>
  </w:style>
  <w:style w:type="paragraph" w:styleId="Noteoverskrift">
    <w:name w:val="Note Heading"/>
    <w:basedOn w:val="Normal"/>
    <w:next w:val="Normal"/>
    <w:link w:val="NoteoverskriftTegn"/>
    <w:semiHidden/>
    <w:unhideWhenUsed/>
    <w:rsid w:val="00065BB9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semiHidden/>
    <w:rsid w:val="00065BB9"/>
  </w:style>
  <w:style w:type="character" w:styleId="Sidetal">
    <w:name w:val="page number"/>
    <w:basedOn w:val="Standardskrifttypeiafsnit"/>
    <w:semiHidden/>
    <w:unhideWhenUsed/>
    <w:rsid w:val="00065BB9"/>
  </w:style>
  <w:style w:type="table" w:styleId="Almindeligtabel1">
    <w:name w:val="Plain Table 1"/>
    <w:basedOn w:val="Tabel-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065BB9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65BB9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semiHidden/>
    <w:unhideWhenUsed/>
    <w:rsid w:val="00065BB9"/>
  </w:style>
  <w:style w:type="character" w:customStyle="1" w:styleId="StarthilsenTegn">
    <w:name w:val="Starthilsen Tegn"/>
    <w:basedOn w:val="Standardskrifttypeiafsnit"/>
    <w:link w:val="Starthilsen"/>
    <w:semiHidden/>
    <w:rsid w:val="00065BB9"/>
  </w:style>
  <w:style w:type="paragraph" w:styleId="Underskrift">
    <w:name w:val="Signature"/>
    <w:basedOn w:val="Normal"/>
    <w:link w:val="UnderskriftTegn"/>
    <w:semiHidden/>
    <w:unhideWhenUsed/>
    <w:rsid w:val="00065BB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065BB9"/>
  </w:style>
  <w:style w:type="character" w:customStyle="1" w:styleId="SmartHyperlink">
    <w:name w:val="Smart Hyperlink"/>
    <w:basedOn w:val="Standardskrifttypeiafsnit"/>
    <w:uiPriority w:val="99"/>
    <w:semiHidden/>
    <w:unhideWhenUsed/>
    <w:rsid w:val="00065BB9"/>
    <w:rPr>
      <w:u w:val="dotted"/>
    </w:rPr>
  </w:style>
  <w:style w:type="character" w:styleId="Strk">
    <w:name w:val="Strong"/>
    <w:basedOn w:val="Standardskrifttypeiafsnit"/>
    <w:semiHidden/>
    <w:unhideWhenUsed/>
    <w:qFormat/>
    <w:rsid w:val="00065BB9"/>
    <w:rPr>
      <w:b/>
      <w:bCs/>
    </w:rPr>
  </w:style>
  <w:style w:type="paragraph" w:styleId="Undertitel">
    <w:name w:val="Subtitle"/>
    <w:basedOn w:val="Normal"/>
    <w:next w:val="Normal"/>
    <w:link w:val="UndertitelTegn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-3D-effekter1">
    <w:name w:val="Table 3D effects 1"/>
    <w:basedOn w:val="Tabel-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Listeoverfigurer">
    <w:name w:val="table of figures"/>
    <w:basedOn w:val="Normal"/>
    <w:next w:val="Normal"/>
    <w:semiHidden/>
    <w:unhideWhenUsed/>
    <w:rsid w:val="00065BB9"/>
  </w:style>
  <w:style w:type="table" w:styleId="Tabel-Professionel">
    <w:name w:val="Table Professional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overskrift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Indholdsfortegnelse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000000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000000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000000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000000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000000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000000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000000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000000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000000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D3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F15F9CDD712241B890B800E41EC5678D">
    <w:name w:val="F15F9CDD712241B890B800E41EC5678D"/>
  </w:style>
  <w:style w:type="paragraph" w:customStyle="1" w:styleId="A50341CB673C487CAF74705A9224BB27">
    <w:name w:val="A50341CB673C487CAF74705A9224BB27"/>
  </w:style>
  <w:style w:type="paragraph" w:customStyle="1" w:styleId="47B2F394BE13406B9E96CBB34340E3F6">
    <w:name w:val="47B2F394BE13406B9E96CBB34340E3F6"/>
  </w:style>
  <w:style w:type="paragraph" w:customStyle="1" w:styleId="EA62040A3FB14172B874E41FAB0913F5">
    <w:name w:val="EA62040A3FB14172B874E41FAB0913F5"/>
  </w:style>
  <w:style w:type="paragraph" w:customStyle="1" w:styleId="E78AB2D01AFB409BA37981B1989AF478">
    <w:name w:val="E78AB2D01AFB409BA37981B1989AF478"/>
  </w:style>
  <w:style w:type="paragraph" w:customStyle="1" w:styleId="8B69B5759E7D48B89CD2A4B5ED700CE6">
    <w:name w:val="8B69B5759E7D48B89CD2A4B5ED700CE6"/>
  </w:style>
  <w:style w:type="paragraph" w:customStyle="1" w:styleId="0E40FE68914441BCB469CBDB77C2B9C1">
    <w:name w:val="0E40FE68914441BCB469CBDB77C2B9C1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538378DB47455D9DC297B36B9F31F1">
    <w:name w:val="73538378DB47455D9DC297B36B9F31F1"/>
  </w:style>
  <w:style w:type="paragraph" w:customStyle="1" w:styleId="9648B4018915415EA75D0708DAC5A7A6">
    <w:name w:val="9648B4018915415EA75D0708DAC5A7A6"/>
  </w:style>
  <w:style w:type="paragraph" w:customStyle="1" w:styleId="109097D6242147C1A8EFB347A40C5F19">
    <w:name w:val="109097D6242147C1A8EFB347A40C5F19"/>
  </w:style>
  <w:style w:type="paragraph" w:customStyle="1" w:styleId="738A80BA0AE6426990CAD632245583F8">
    <w:name w:val="738A80BA0AE6426990CAD632245583F8"/>
  </w:style>
  <w:style w:type="paragraph" w:customStyle="1" w:styleId="DC5FFBAF735C46CAA11D38ABB1FE9973">
    <w:name w:val="DC5FFBAF735C46CAA11D38ABB1FE9973"/>
  </w:style>
  <w:style w:type="paragraph" w:customStyle="1" w:styleId="8CC53D3422784CED8E7E217E37E0003D">
    <w:name w:val="8CC53D3422784CED8E7E217E37E0003D"/>
  </w:style>
  <w:style w:type="paragraph" w:customStyle="1" w:styleId="5E004C93015247AA86906E021115E04A">
    <w:name w:val="5E004C93015247AA86906E021115E04A"/>
  </w:style>
  <w:style w:type="paragraph" w:customStyle="1" w:styleId="351E43B1105842C5AFA115DD91D2127B">
    <w:name w:val="351E43B1105842C5AFA115DD91D2127B"/>
  </w:style>
  <w:style w:type="paragraph" w:customStyle="1" w:styleId="6484588554924309996BBE30E17DAE46">
    <w:name w:val="6484588554924309996BBE30E17DAE46"/>
  </w:style>
  <w:style w:type="paragraph" w:customStyle="1" w:styleId="4C04A2F3058C4A42A3B246E20654ED8C">
    <w:name w:val="4C04A2F3058C4A42A3B246E20654ED8C"/>
  </w:style>
  <w:style w:type="paragraph" w:customStyle="1" w:styleId="B9985F5F768E4B36B07975FBFBD50B65">
    <w:name w:val="B9985F5F768E4B36B07975FBFBD50B65"/>
  </w:style>
  <w:style w:type="paragraph" w:customStyle="1" w:styleId="A884B75509994192857261B1A217AA28">
    <w:name w:val="A884B75509994192857261B1A217AA28"/>
  </w:style>
  <w:style w:type="paragraph" w:customStyle="1" w:styleId="68261A601FFD4CC492CF5A377B549B58">
    <w:name w:val="68261A601FFD4CC492CF5A377B549B58"/>
  </w:style>
  <w:style w:type="paragraph" w:customStyle="1" w:styleId="459A161A3A42414E877A0F7BB777BC43">
    <w:name w:val="459A161A3A42414E877A0F7BB777BC43"/>
  </w:style>
  <w:style w:type="paragraph" w:customStyle="1" w:styleId="81F9EC17D19A4533BCEF0B3B0F5AEE17">
    <w:name w:val="81F9EC17D19A4533BCEF0B3B0F5AEE17"/>
  </w:style>
  <w:style w:type="paragraph" w:customStyle="1" w:styleId="97B607FC836249B396D1BCE0D07EB890">
    <w:name w:val="97B607FC836249B396D1BCE0D07EB890"/>
  </w:style>
  <w:style w:type="paragraph" w:customStyle="1" w:styleId="8D7FD80D06C045FEA8848D7EF27AC240">
    <w:name w:val="8D7FD80D06C045FEA8848D7EF27AC240"/>
  </w:style>
  <w:style w:type="paragraph" w:customStyle="1" w:styleId="E3150FD29ED642E89DB45C93A249675C">
    <w:name w:val="E3150FD29ED642E89DB45C93A249675C"/>
  </w:style>
  <w:style w:type="paragraph" w:customStyle="1" w:styleId="7146327D4155415783D1D8D107A44C8C">
    <w:name w:val="7146327D4155415783D1D8D107A44C8C"/>
  </w:style>
  <w:style w:type="paragraph" w:customStyle="1" w:styleId="8BD3C3141FF94A119080B3BD003167D9">
    <w:name w:val="8BD3C3141FF94A119080B3BD003167D9"/>
  </w:style>
  <w:style w:type="paragraph" w:customStyle="1" w:styleId="4E470DE16A324EA19A618B97FCA79525">
    <w:name w:val="4E470DE16A324EA19A618B97FCA79525"/>
  </w:style>
  <w:style w:type="paragraph" w:customStyle="1" w:styleId="F14BE32EF89D4462A5E534C412B4CC0E">
    <w:name w:val="F14BE32EF89D4462A5E534C412B4CC0E"/>
  </w:style>
  <w:style w:type="paragraph" w:customStyle="1" w:styleId="8D6FC110B3204F28BCFF41A2C4616AA5">
    <w:name w:val="8D6FC110B3204F28BCFF41A2C4616AA5"/>
  </w:style>
  <w:style w:type="paragraph" w:customStyle="1" w:styleId="D79B6CF7BDC94572BE246C1A022B9471">
    <w:name w:val="D79B6CF7BDC94572BE246C1A022B9471"/>
  </w:style>
  <w:style w:type="paragraph" w:customStyle="1" w:styleId="2F13A1B9FCA64C95A18B15587E1A4291">
    <w:name w:val="2F13A1B9FCA64C95A18B15587E1A4291"/>
  </w:style>
  <w:style w:type="paragraph" w:customStyle="1" w:styleId="254BA01D737D44ED8FB404DAF7C13B45">
    <w:name w:val="254BA01D737D44ED8FB404DAF7C13B45"/>
  </w:style>
  <w:style w:type="paragraph" w:customStyle="1" w:styleId="1B3614D0175E41A293526B12DC7E9F95">
    <w:name w:val="1B3614D0175E41A293526B12DC7E9F95"/>
  </w:style>
  <w:style w:type="paragraph" w:customStyle="1" w:styleId="8BD6423B038F4EDCB3DA68BC957CDA25">
    <w:name w:val="8BD6423B038F4EDCB3DA68BC957CDA25"/>
  </w:style>
  <w:style w:type="paragraph" w:customStyle="1" w:styleId="C91F822D68654221B993589B927F7DCD">
    <w:name w:val="C91F822D68654221B993589B927F7DCD"/>
  </w:style>
  <w:style w:type="paragraph" w:customStyle="1" w:styleId="6F3C72100E6546D3B2351C49D6AD5E8D">
    <w:name w:val="6F3C72100E6546D3B2351C49D6AD5E8D"/>
  </w:style>
  <w:style w:type="paragraph" w:customStyle="1" w:styleId="FABB7067664B4793860642DD33AFDB28">
    <w:name w:val="FABB7067664B4793860642DD33AFDB28"/>
  </w:style>
  <w:style w:type="paragraph" w:customStyle="1" w:styleId="B8FA721C50584A48B2263025C85AEB82">
    <w:name w:val="B8FA721C50584A48B2263025C85AEB82"/>
  </w:style>
  <w:style w:type="paragraph" w:customStyle="1" w:styleId="7A618AACDE3141E9813ADFABB40A341F">
    <w:name w:val="7A618AACDE3141E9813ADFABB40A341F"/>
  </w:style>
  <w:style w:type="paragraph" w:customStyle="1" w:styleId="2F2B0471EE1A4447BE05533FF614A138">
    <w:name w:val="2F2B0471EE1A4447BE05533FF614A138"/>
  </w:style>
  <w:style w:type="paragraph" w:customStyle="1" w:styleId="02CBE240E67D4CBAABEE00AA6C4AECCC">
    <w:name w:val="02CBE240E67D4CBAABEE00AA6C4AECCC"/>
  </w:style>
  <w:style w:type="paragraph" w:customStyle="1" w:styleId="DF11F8468A804CEE9352B01ACB450FEB">
    <w:name w:val="DF11F8468A804CEE9352B01ACB450FEB"/>
  </w:style>
  <w:style w:type="paragraph" w:customStyle="1" w:styleId="4F59F12FD99442CF89D09B79B3E80790">
    <w:name w:val="4F59F12FD99442CF89D09B79B3E80790"/>
  </w:style>
  <w:style w:type="paragraph" w:customStyle="1" w:styleId="30A098F72C384306B92A3292F0C1CCA7">
    <w:name w:val="30A098F72C384306B92A3292F0C1CCA7"/>
  </w:style>
  <w:style w:type="paragraph" w:customStyle="1" w:styleId="58CC0B05CDE548899D60EF6549F43465">
    <w:name w:val="58CC0B05CDE548899D60EF6549F43465"/>
  </w:style>
  <w:style w:type="paragraph" w:customStyle="1" w:styleId="4F4B8F0622114F3AB1C8BD8EF4FE28FC">
    <w:name w:val="4F4B8F0622114F3AB1C8BD8EF4FE28FC"/>
  </w:style>
  <w:style w:type="paragraph" w:customStyle="1" w:styleId="589DF992032C4527B1CE2BA5D57E224C">
    <w:name w:val="589DF992032C4527B1CE2BA5D57E224C"/>
  </w:style>
  <w:style w:type="paragraph" w:customStyle="1" w:styleId="E6470AECED894B009713B2F38E924B03">
    <w:name w:val="E6470AECED894B009713B2F38E924B03"/>
  </w:style>
  <w:style w:type="paragraph" w:customStyle="1" w:styleId="EC40373739A94CD1B473B464E2DA3150">
    <w:name w:val="EC40373739A94CD1B473B464E2DA3150"/>
  </w:style>
  <w:style w:type="paragraph" w:customStyle="1" w:styleId="D87F51905A644BDA9679FA8484417E9E">
    <w:name w:val="D87F51905A644BDA9679FA8484417E9E"/>
  </w:style>
  <w:style w:type="paragraph" w:customStyle="1" w:styleId="3947263E542049FB99C77BB0628A93F3">
    <w:name w:val="3947263E542049FB99C77BB0628A93F3"/>
  </w:style>
  <w:style w:type="paragraph" w:customStyle="1" w:styleId="DD62A214B05E4885A817AA8FEEEFAFB0">
    <w:name w:val="DD62A214B05E4885A817AA8FEEEFAFB0"/>
  </w:style>
  <w:style w:type="paragraph" w:customStyle="1" w:styleId="2ED9661A1E104F9983729DF698D1EC25">
    <w:name w:val="2ED9661A1E104F9983729DF698D1EC25"/>
  </w:style>
  <w:style w:type="paragraph" w:customStyle="1" w:styleId="08F1AF0FD5A2492FA58363AE1C4DF1A4">
    <w:name w:val="08F1AF0FD5A2492FA58363AE1C4DF1A4"/>
  </w:style>
  <w:style w:type="paragraph" w:customStyle="1" w:styleId="7D272A53B06E46B4A3CE544DAB4DDEF8">
    <w:name w:val="7D272A53B06E46B4A3CE544DAB4DDEF8"/>
  </w:style>
  <w:style w:type="paragraph" w:customStyle="1" w:styleId="9581484565F34FFD9A420BCA92189806">
    <w:name w:val="9581484565F34FFD9A420BCA92189806"/>
  </w:style>
  <w:style w:type="paragraph" w:customStyle="1" w:styleId="DE601DDE92BF49FD8CF9A7C89018ADC8">
    <w:name w:val="DE601DDE92BF49FD8CF9A7C89018ADC8"/>
  </w:style>
  <w:style w:type="paragraph" w:customStyle="1" w:styleId="32DCE443099B4B4F9FBC82DD6F04E50C">
    <w:name w:val="32DCE443099B4B4F9FBC82DD6F04E50C"/>
  </w:style>
  <w:style w:type="paragraph" w:customStyle="1" w:styleId="A978A7476646488D96E6394A4B6EA10C">
    <w:name w:val="A978A7476646488D96E6394A4B6EA10C"/>
  </w:style>
  <w:style w:type="paragraph" w:customStyle="1" w:styleId="329BFA1E32BE40F6A5F6304BD7858ED2">
    <w:name w:val="329BFA1E32BE40F6A5F6304BD7858ED2"/>
  </w:style>
  <w:style w:type="paragraph" w:customStyle="1" w:styleId="73F4826D0BE24852AE32B64981213702">
    <w:name w:val="73F4826D0BE24852AE32B64981213702"/>
  </w:style>
  <w:style w:type="paragraph" w:customStyle="1" w:styleId="03E6E9B93AD849798C7DFE7232DDB739">
    <w:name w:val="03E6E9B93AD849798C7DFE7232DDB739"/>
  </w:style>
  <w:style w:type="paragraph" w:customStyle="1" w:styleId="A88F33032E4F4847BB257887C2C2BC8F">
    <w:name w:val="A88F33032E4F4847BB257887C2C2BC8F"/>
  </w:style>
  <w:style w:type="paragraph" w:customStyle="1" w:styleId="8BD57A8979984A4782D4F30F3C746A49">
    <w:name w:val="8BD57A8979984A4782D4F30F3C746A49"/>
  </w:style>
  <w:style w:type="paragraph" w:customStyle="1" w:styleId="41B5A31DD91D4395949B2F006A7F645A">
    <w:name w:val="41B5A31DD91D4395949B2F006A7F645A"/>
  </w:style>
  <w:style w:type="paragraph" w:customStyle="1" w:styleId="3DC746828A0C422F812782A68C05DC98">
    <w:name w:val="3DC746828A0C422F812782A68C05DC98"/>
  </w:style>
  <w:style w:type="paragraph" w:customStyle="1" w:styleId="DA875056405B4C41A186D3D6C1F8E8DF">
    <w:name w:val="DA875056405B4C41A186D3D6C1F8E8DF"/>
  </w:style>
  <w:style w:type="paragraph" w:customStyle="1" w:styleId="F782FD9173BF438CAA8C6EBF91BA6225">
    <w:name w:val="F782FD9173BF438CAA8C6EBF91BA6225"/>
  </w:style>
  <w:style w:type="paragraph" w:customStyle="1" w:styleId="7F6AC535B9D84EC5A6D69015F63833A7">
    <w:name w:val="7F6AC535B9D84EC5A6D69015F63833A7"/>
  </w:style>
  <w:style w:type="paragraph" w:customStyle="1" w:styleId="7F4A10A6FAB546A8903BE3976FE64452">
    <w:name w:val="7F4A10A6FAB546A8903BE3976FE64452"/>
  </w:style>
  <w:style w:type="paragraph" w:customStyle="1" w:styleId="4ECC542B80694EFBA98633E27DA7490A">
    <w:name w:val="4ECC542B80694EFBA98633E27DA7490A"/>
  </w:style>
  <w:style w:type="paragraph" w:customStyle="1" w:styleId="A730AB94804D46B2BD4783C655DC504D">
    <w:name w:val="A730AB94804D46B2BD4783C655DC504D"/>
  </w:style>
  <w:style w:type="paragraph" w:customStyle="1" w:styleId="FA989F67CCAC4D958FCC2B0F87BC50D6">
    <w:name w:val="FA989F67CCAC4D958FCC2B0F87BC50D6"/>
  </w:style>
  <w:style w:type="paragraph" w:customStyle="1" w:styleId="AA529BDC91A54192A320EC8BB1565FC6">
    <w:name w:val="AA529BDC91A54192A320EC8BB1565FC6"/>
  </w:style>
  <w:style w:type="paragraph" w:customStyle="1" w:styleId="67A0DAC8929447159F027F98505F24AD">
    <w:name w:val="67A0DAC8929447159F027F98505F24AD"/>
  </w:style>
  <w:style w:type="paragraph" w:customStyle="1" w:styleId="2F22AF3BB4F6495FAD9557C2EE0018FD">
    <w:name w:val="2F22AF3BB4F6495FAD9557C2EE0018FD"/>
  </w:style>
  <w:style w:type="paragraph" w:customStyle="1" w:styleId="0E45508856D84BCEBEF2D0B656040568">
    <w:name w:val="0E45508856D84BCEBEF2D0B656040568"/>
  </w:style>
  <w:style w:type="paragraph" w:customStyle="1" w:styleId="BEA6BCCEAFFE449DB11D667F93BBABBC">
    <w:name w:val="BEA6BCCEAFFE449DB11D667F93BBABBC"/>
  </w:style>
  <w:style w:type="paragraph" w:customStyle="1" w:styleId="F79BDB87E8C3485ABB3C178A5A1AC721">
    <w:name w:val="F79BDB87E8C3485ABB3C178A5A1AC721"/>
  </w:style>
  <w:style w:type="paragraph" w:customStyle="1" w:styleId="04EB212C53B44EBC9C834D75312CE499">
    <w:name w:val="04EB212C53B44EBC9C834D75312CE499"/>
  </w:style>
  <w:style w:type="paragraph" w:customStyle="1" w:styleId="1EF2376380FC4403A67A6B9CB4497D55">
    <w:name w:val="1EF2376380FC4403A67A6B9CB4497D55"/>
  </w:style>
  <w:style w:type="paragraph" w:customStyle="1" w:styleId="6893F6FF5CE7463C9D4A0B366CAE926F">
    <w:name w:val="6893F6FF5CE7463C9D4A0B366CAE926F"/>
  </w:style>
  <w:style w:type="paragraph" w:customStyle="1" w:styleId="EE5B3A422B69409AB4B74076F7C38418">
    <w:name w:val="EE5B3A422B69409AB4B74076F7C38418"/>
  </w:style>
  <w:style w:type="paragraph" w:customStyle="1" w:styleId="422FAB2E08284F90BD2E77DE7C290A16">
    <w:name w:val="422FAB2E08284F90BD2E77DE7C290A16"/>
  </w:style>
  <w:style w:type="paragraph" w:customStyle="1" w:styleId="C77B7B547408434FB26ED80E0E3AFCFA">
    <w:name w:val="C77B7B547408434FB26ED80E0E3AFCFA"/>
  </w:style>
  <w:style w:type="paragraph" w:customStyle="1" w:styleId="0F8B331B21CF45DEB9B0E0151CD7196F">
    <w:name w:val="0F8B331B21CF45DEB9B0E0151CD7196F"/>
  </w:style>
  <w:style w:type="paragraph" w:customStyle="1" w:styleId="AC9E888430AA40BB876F4B186232CB29">
    <w:name w:val="AC9E888430AA40BB876F4B186232CB29"/>
  </w:style>
  <w:style w:type="paragraph" w:customStyle="1" w:styleId="3E500B6C70334927AFFCC775CEC28B32">
    <w:name w:val="3E500B6C70334927AFFCC775CEC28B32"/>
  </w:style>
  <w:style w:type="paragraph" w:customStyle="1" w:styleId="462466D6EA8F40A1ACA6632BBD6F1978">
    <w:name w:val="462466D6EA8F40A1ACA6632BBD6F1978"/>
  </w:style>
  <w:style w:type="paragraph" w:customStyle="1" w:styleId="5F24EA321F334C44A28C2A9951649782">
    <w:name w:val="5F24EA321F334C44A28C2A9951649782"/>
  </w:style>
  <w:style w:type="paragraph" w:customStyle="1" w:styleId="29F8C910B05B4C14ACE0B9E9F0010FA0">
    <w:name w:val="29F8C910B05B4C14ACE0B9E9F0010FA0"/>
  </w:style>
  <w:style w:type="paragraph" w:customStyle="1" w:styleId="A849AC5621B84927A75E43EC37844595">
    <w:name w:val="A849AC5621B84927A75E43EC37844595"/>
  </w:style>
  <w:style w:type="paragraph" w:customStyle="1" w:styleId="9541DF7319394446B0AF07B51DD4B2C8">
    <w:name w:val="9541DF7319394446B0AF07B51DD4B2C8"/>
  </w:style>
  <w:style w:type="paragraph" w:customStyle="1" w:styleId="9600D050AC754DD5BB22338BF0103E83">
    <w:name w:val="9600D050AC754DD5BB22338BF0103E83"/>
  </w:style>
  <w:style w:type="paragraph" w:customStyle="1" w:styleId="4926A9B3BACC4F44B83ED121DC88C42E">
    <w:name w:val="4926A9B3BACC4F44B83ED121DC88C42E"/>
  </w:style>
  <w:style w:type="paragraph" w:customStyle="1" w:styleId="68877E08D89B4F32B6E3D736B3EE0187">
    <w:name w:val="68877E08D89B4F32B6E3D736B3EE0187"/>
  </w:style>
  <w:style w:type="paragraph" w:customStyle="1" w:styleId="22F280B901394E23ACA767F80E1510DB">
    <w:name w:val="22F280B901394E23ACA767F80E1510DB"/>
    <w:rsid w:val="00E149D3"/>
  </w:style>
  <w:style w:type="paragraph" w:customStyle="1" w:styleId="E7C7D5907BF8419E926C53FF1D4D6FE3">
    <w:name w:val="E7C7D5907BF8419E926C53FF1D4D6FE3"/>
    <w:rsid w:val="00E149D3"/>
  </w:style>
  <w:style w:type="paragraph" w:customStyle="1" w:styleId="5D2F2487A2744F72B53CA873AD289281">
    <w:name w:val="5D2F2487A2744F72B53CA873AD289281"/>
    <w:rsid w:val="00E149D3"/>
  </w:style>
  <w:style w:type="paragraph" w:customStyle="1" w:styleId="2970467996B0441BA55CA0E9022F8A80">
    <w:name w:val="2970467996B0441BA55CA0E9022F8A80"/>
    <w:rsid w:val="00E149D3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B5314A566BE3492A8C41AA6E00B5EFE8">
    <w:name w:val="B5314A566BE3492A8C41AA6E00B5EFE8"/>
    <w:rsid w:val="00E149D3"/>
  </w:style>
  <w:style w:type="paragraph" w:customStyle="1" w:styleId="1CBD839FEB8D4414A71011552D62EADF">
    <w:name w:val="1CBD839FEB8D4414A71011552D62EADF"/>
    <w:rsid w:val="00E149D3"/>
  </w:style>
  <w:style w:type="paragraph" w:customStyle="1" w:styleId="17B7D3DB138841B690195D2AD33C408D">
    <w:name w:val="17B7D3DB138841B690195D2AD33C408D"/>
    <w:rsid w:val="00E149D3"/>
  </w:style>
  <w:style w:type="paragraph" w:customStyle="1" w:styleId="D8F6F1A512D44EF7A95937A3D188F6A7">
    <w:name w:val="D8F6F1A512D44EF7A95937A3D188F6A7"/>
    <w:rsid w:val="00E149D3"/>
  </w:style>
  <w:style w:type="paragraph" w:customStyle="1" w:styleId="F136B4ADFFE9423F9B1D184ABB0E1C36">
    <w:name w:val="F136B4ADFFE9423F9B1D184ABB0E1C36"/>
    <w:rsid w:val="00E149D3"/>
  </w:style>
  <w:style w:type="paragraph" w:customStyle="1" w:styleId="88C310DBB7214F89961C3A8CE909D08B">
    <w:name w:val="88C310DBB7214F89961C3A8CE909D08B"/>
    <w:rsid w:val="00E149D3"/>
  </w:style>
  <w:style w:type="paragraph" w:customStyle="1" w:styleId="132235A68CA34B63B2CEC112DDEA1D31">
    <w:name w:val="132235A68CA34B63B2CEC112DDEA1D31"/>
    <w:rsid w:val="00E149D3"/>
  </w:style>
  <w:style w:type="paragraph" w:customStyle="1" w:styleId="A097665FC35045498C63B180962D20CC">
    <w:name w:val="A097665FC35045498C63B180962D20CC"/>
    <w:rsid w:val="00E149D3"/>
  </w:style>
  <w:style w:type="paragraph" w:customStyle="1" w:styleId="A5A7C48234B544CAB9F1BF4D7C5D7274">
    <w:name w:val="A5A7C48234B544CAB9F1BF4D7C5D7274"/>
    <w:rsid w:val="00E149D3"/>
  </w:style>
  <w:style w:type="paragraph" w:customStyle="1" w:styleId="82A8B2F4A0524CA4A8F659CB35E6AF83">
    <w:name w:val="82A8B2F4A0524CA4A8F659CB35E6AF83"/>
    <w:rsid w:val="00E149D3"/>
  </w:style>
  <w:style w:type="paragraph" w:customStyle="1" w:styleId="2DC216071FE24967A9E2630997A8B44D">
    <w:name w:val="2DC216071FE24967A9E2630997A8B44D"/>
    <w:rsid w:val="00E149D3"/>
  </w:style>
  <w:style w:type="paragraph" w:customStyle="1" w:styleId="48E32226E3DC453E892AC4C26E54BAC5">
    <w:name w:val="48E32226E3DC453E892AC4C26E54BAC5"/>
    <w:rsid w:val="00E149D3"/>
  </w:style>
  <w:style w:type="paragraph" w:customStyle="1" w:styleId="C643AF7825504139A64D7985A5DBF788">
    <w:name w:val="C643AF7825504139A64D7985A5DBF788"/>
    <w:rsid w:val="00E149D3"/>
  </w:style>
  <w:style w:type="paragraph" w:customStyle="1" w:styleId="7E2BC5CF31364174874FE5A7783B3A83">
    <w:name w:val="7E2BC5CF31364174874FE5A7783B3A83"/>
    <w:rsid w:val="00E149D3"/>
  </w:style>
  <w:style w:type="paragraph" w:customStyle="1" w:styleId="CE7B44A9FC28458780D0E3DFBDAA6C58">
    <w:name w:val="CE7B44A9FC28458780D0E3DFBDAA6C58"/>
    <w:rsid w:val="00E149D3"/>
  </w:style>
  <w:style w:type="paragraph" w:customStyle="1" w:styleId="CF48A8F8317E4571BBA3B61662412488">
    <w:name w:val="CF48A8F8317E4571BBA3B61662412488"/>
    <w:rsid w:val="00E149D3"/>
  </w:style>
  <w:style w:type="paragraph" w:customStyle="1" w:styleId="EE730B44D0CB4E129354A56407D89719">
    <w:name w:val="EE730B44D0CB4E129354A56407D89719"/>
    <w:rsid w:val="00E149D3"/>
  </w:style>
  <w:style w:type="paragraph" w:customStyle="1" w:styleId="E9AB35EA70804B1BAAB5128651529AAD">
    <w:name w:val="E9AB35EA70804B1BAAB5128651529AAD"/>
    <w:rsid w:val="00E149D3"/>
  </w:style>
  <w:style w:type="paragraph" w:customStyle="1" w:styleId="547C8E075C9642F5978738D6EF4C50E7">
    <w:name w:val="547C8E075C9642F5978738D6EF4C50E7"/>
    <w:rsid w:val="00E149D3"/>
  </w:style>
  <w:style w:type="paragraph" w:customStyle="1" w:styleId="286D394E1B5640F8BD1C646D6C042687">
    <w:name w:val="286D394E1B5640F8BD1C646D6C042687"/>
    <w:rsid w:val="00E149D3"/>
  </w:style>
  <w:style w:type="paragraph" w:customStyle="1" w:styleId="139155505EF041B388BEE473ABCC9841">
    <w:name w:val="139155505EF041B388BEE473ABCC9841"/>
    <w:rsid w:val="00E149D3"/>
  </w:style>
  <w:style w:type="paragraph" w:customStyle="1" w:styleId="477AF1DBECE34E38B3292CB5A8B4FDD3">
    <w:name w:val="477AF1DBECE34E38B3292CB5A8B4FDD3"/>
    <w:rsid w:val="00E149D3"/>
  </w:style>
  <w:style w:type="paragraph" w:customStyle="1" w:styleId="586A6A111ACF4DF5A83BDDE089D2B918">
    <w:name w:val="586A6A111ACF4DF5A83BDDE089D2B918"/>
    <w:rsid w:val="00E149D3"/>
  </w:style>
  <w:style w:type="paragraph" w:customStyle="1" w:styleId="7C9405D1FDD84BE1BFA0D3C0CFBBC9A2">
    <w:name w:val="7C9405D1FDD84BE1BFA0D3C0CFBBC9A2"/>
    <w:rsid w:val="00E149D3"/>
  </w:style>
  <w:style w:type="paragraph" w:customStyle="1" w:styleId="FAB7FCA3B2394432AA71B0BB59D6BB5A">
    <w:name w:val="FAB7FCA3B2394432AA71B0BB59D6BB5A"/>
    <w:rsid w:val="00E149D3"/>
  </w:style>
  <w:style w:type="paragraph" w:customStyle="1" w:styleId="5F4975DD28CC4B5BBF6624F2B2EF1FA4">
    <w:name w:val="5F4975DD28CC4B5BBF6624F2B2EF1FA4"/>
    <w:rsid w:val="00E149D3"/>
  </w:style>
  <w:style w:type="paragraph" w:customStyle="1" w:styleId="84F045DECB774CF0B14D7DB8C1695FAA">
    <w:name w:val="84F045DECB774CF0B14D7DB8C1695FAA"/>
    <w:rsid w:val="00E149D3"/>
  </w:style>
  <w:style w:type="paragraph" w:customStyle="1" w:styleId="FBD9777C44764A5E9D37BD300FEBDDEB">
    <w:name w:val="FBD9777C44764A5E9D37BD300FEBDDEB"/>
    <w:rsid w:val="00E149D3"/>
  </w:style>
  <w:style w:type="paragraph" w:customStyle="1" w:styleId="F77B06B6D7754A078BA8C9C1EDE13799">
    <w:name w:val="F77B06B6D7754A078BA8C9C1EDE13799"/>
    <w:rsid w:val="00E149D3"/>
  </w:style>
  <w:style w:type="paragraph" w:customStyle="1" w:styleId="046E820AB7BE4B078008D85275C7F24C">
    <w:name w:val="046E820AB7BE4B078008D85275C7F24C"/>
    <w:rsid w:val="00E149D3"/>
  </w:style>
  <w:style w:type="paragraph" w:customStyle="1" w:styleId="F79814C413724A41B3AF017FFE8DF013">
    <w:name w:val="F79814C413724A41B3AF017FFE8DF013"/>
    <w:rsid w:val="00E149D3"/>
  </w:style>
  <w:style w:type="paragraph" w:customStyle="1" w:styleId="36A4FEA1A6BC429D93246FCB5106BAE1">
    <w:name w:val="36A4FEA1A6BC429D93246FCB5106BAE1"/>
    <w:rsid w:val="00E149D3"/>
  </w:style>
  <w:style w:type="paragraph" w:customStyle="1" w:styleId="E0DFEE64A7F6494898D4A88E215DE961">
    <w:name w:val="E0DFEE64A7F6494898D4A88E215DE961"/>
    <w:rsid w:val="00E149D3"/>
  </w:style>
  <w:style w:type="paragraph" w:customStyle="1" w:styleId="3D488C25EEAB4B02AE962E52B5923175">
    <w:name w:val="3D488C25EEAB4B02AE962E52B5923175"/>
    <w:rsid w:val="00E149D3"/>
  </w:style>
  <w:style w:type="paragraph" w:customStyle="1" w:styleId="2307ADD5298940F286C9249E0A9ED639">
    <w:name w:val="2307ADD5298940F286C9249E0A9ED639"/>
    <w:rsid w:val="00E149D3"/>
  </w:style>
  <w:style w:type="paragraph" w:customStyle="1" w:styleId="C2F531B8172441C3BC475E8EAC900128">
    <w:name w:val="C2F531B8172441C3BC475E8EAC900128"/>
    <w:rsid w:val="00E149D3"/>
  </w:style>
  <w:style w:type="paragraph" w:customStyle="1" w:styleId="304B789BAC614448B6C713D2AA153D20">
    <w:name w:val="304B789BAC614448B6C713D2AA153D20"/>
    <w:rsid w:val="00E149D3"/>
  </w:style>
  <w:style w:type="paragraph" w:customStyle="1" w:styleId="6585B20C153A44348F44B19FA3B37D5D">
    <w:name w:val="6585B20C153A44348F44B19FA3B37D5D"/>
    <w:rsid w:val="00E149D3"/>
  </w:style>
  <w:style w:type="paragraph" w:customStyle="1" w:styleId="D9D7BF3E4121419CA1CBF8B660829116">
    <w:name w:val="D9D7BF3E4121419CA1CBF8B660829116"/>
    <w:rsid w:val="00E149D3"/>
  </w:style>
  <w:style w:type="paragraph" w:customStyle="1" w:styleId="231B79C9A5304ED0A81FE1AD7B0A8E15">
    <w:name w:val="231B79C9A5304ED0A81FE1AD7B0A8E15"/>
    <w:rsid w:val="00E149D3"/>
  </w:style>
  <w:style w:type="paragraph" w:customStyle="1" w:styleId="3A4C0FB72F254F66AB9E5A1CCFFD989B">
    <w:name w:val="3A4C0FB72F254F66AB9E5A1CCFFD989B"/>
    <w:rsid w:val="00E149D3"/>
  </w:style>
  <w:style w:type="paragraph" w:customStyle="1" w:styleId="48D48F3549AD4C9BABE38A59DB214884">
    <w:name w:val="48D48F3549AD4C9BABE38A59DB214884"/>
    <w:rsid w:val="00E149D3"/>
  </w:style>
  <w:style w:type="paragraph" w:customStyle="1" w:styleId="9B523F74AF75454DB1C7BC278D20F113">
    <w:name w:val="9B523F74AF75454DB1C7BC278D20F113"/>
    <w:rsid w:val="00E149D3"/>
  </w:style>
  <w:style w:type="paragraph" w:customStyle="1" w:styleId="42124D5B3AF5408DB716EE1E45563464">
    <w:name w:val="42124D5B3AF5408DB716EE1E45563464"/>
    <w:rsid w:val="00E149D3"/>
  </w:style>
  <w:style w:type="paragraph" w:customStyle="1" w:styleId="67C65DEBC8BB41BBAEE8A598B9CBE994">
    <w:name w:val="67C65DEBC8BB41BBAEE8A598B9CBE994"/>
    <w:rsid w:val="00E149D3"/>
  </w:style>
  <w:style w:type="paragraph" w:customStyle="1" w:styleId="22F5A4C68CEF479692CF9D0F2B854156">
    <w:name w:val="22F5A4C68CEF479692CF9D0F2B854156"/>
    <w:rsid w:val="00E149D3"/>
  </w:style>
  <w:style w:type="paragraph" w:customStyle="1" w:styleId="0C1F9AA4222949348B6ADAD8E3AA7928">
    <w:name w:val="0C1F9AA4222949348B6ADAD8E3AA7928"/>
    <w:rsid w:val="00E149D3"/>
  </w:style>
  <w:style w:type="paragraph" w:customStyle="1" w:styleId="4369B5B6EC0B42EEAC2E9E997C8B6C8D">
    <w:name w:val="4369B5B6EC0B42EEAC2E9E997C8B6C8D"/>
    <w:rsid w:val="00E149D3"/>
  </w:style>
  <w:style w:type="paragraph" w:customStyle="1" w:styleId="B828B3F1E8D54309947F137F7EC54A46">
    <w:name w:val="B828B3F1E8D54309947F137F7EC54A46"/>
    <w:rsid w:val="00E149D3"/>
  </w:style>
  <w:style w:type="paragraph" w:customStyle="1" w:styleId="8890B5599501494D9127BB35B81AC63C">
    <w:name w:val="8890B5599501494D9127BB35B81AC63C"/>
    <w:rsid w:val="00E149D3"/>
  </w:style>
  <w:style w:type="paragraph" w:customStyle="1" w:styleId="AF611BEC26C7468B92445BEA8D6898D9">
    <w:name w:val="AF611BEC26C7468B92445BEA8D6898D9"/>
    <w:rsid w:val="00E149D3"/>
  </w:style>
  <w:style w:type="paragraph" w:customStyle="1" w:styleId="D7C476CC78BC416583280ECF5CBF6351">
    <w:name w:val="D7C476CC78BC416583280ECF5CBF6351"/>
    <w:rsid w:val="00E149D3"/>
  </w:style>
  <w:style w:type="paragraph" w:customStyle="1" w:styleId="DC402E6EF5114C69A52E8436B37746A4">
    <w:name w:val="DC402E6EF5114C69A52E8436B37746A4"/>
    <w:rsid w:val="00E149D3"/>
  </w:style>
  <w:style w:type="paragraph" w:customStyle="1" w:styleId="7585585BF4BE4353A542F24EC35438BA">
    <w:name w:val="7585585BF4BE4353A542F24EC35438BA"/>
    <w:rsid w:val="00E149D3"/>
  </w:style>
  <w:style w:type="paragraph" w:customStyle="1" w:styleId="7B25F43E1FC643E5B02357C8B134C4CB">
    <w:name w:val="7B25F43E1FC643E5B02357C8B134C4CB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takst.dotx</Template>
  <TotalTime>33</TotalTime>
  <Pages>1</Pages>
  <Words>121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Rasmus Thougaard Kristensen (RASM481K)</cp:lastModifiedBy>
  <cp:revision>4</cp:revision>
  <cp:lastPrinted>2004-04-13T21:11:00Z</cp:lastPrinted>
  <dcterms:created xsi:type="dcterms:W3CDTF">2021-06-18T07:56:00Z</dcterms:created>
  <dcterms:modified xsi:type="dcterms:W3CDTF">2021-06-18T08:30:00Z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